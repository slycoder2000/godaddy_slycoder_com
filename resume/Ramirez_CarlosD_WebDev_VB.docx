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35" w:rsidRDefault="00DE6623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B2F958" wp14:editId="45146E19">
            <wp:simplePos x="0" y="0"/>
            <wp:positionH relativeFrom="column">
              <wp:posOffset>4614071</wp:posOffset>
            </wp:positionH>
            <wp:positionV relativeFrom="paragraph">
              <wp:posOffset>-178435</wp:posOffset>
            </wp:positionV>
            <wp:extent cx="1865630" cy="523875"/>
            <wp:effectExtent l="0" t="0" r="127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yCod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735">
        <w:rPr>
          <w:rFonts w:asciiTheme="minorHAnsi" w:eastAsiaTheme="minorEastAsia" w:hAnsiTheme="minorHAnsi" w:cstheme="minorBidi"/>
          <w:caps w:val="0"/>
          <w:noProof/>
          <w:color w:val="auto"/>
          <w:spacing w:val="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5150" wp14:editId="23E2390A">
                <wp:simplePos x="0" y="0"/>
                <wp:positionH relativeFrom="column">
                  <wp:posOffset>-138620</wp:posOffset>
                </wp:positionH>
                <wp:positionV relativeFrom="paragraph">
                  <wp:posOffset>-182245</wp:posOffset>
                </wp:positionV>
                <wp:extent cx="4371975" cy="6000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6D" w:rsidRPr="005A4735" w:rsidRDefault="001C326D">
                            <w:pPr>
                              <w:rPr>
                                <w:rFonts w:asciiTheme="majorHAnsi" w:hAnsiTheme="majorHAnsi"/>
                                <w:sz w:val="56"/>
                                <w:szCs w:val="56"/>
                              </w:rPr>
                            </w:pPr>
                            <w:r w:rsidRPr="005A4735">
                              <w:rPr>
                                <w:rFonts w:asciiTheme="majorHAnsi" w:hAnsiTheme="majorHAnsi"/>
                                <w:sz w:val="56"/>
                                <w:szCs w:val="56"/>
                              </w:rPr>
                              <w:t>CARLOS D. RAMIREZ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9pt;margin-top:-14.35pt;width:344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" stroked="f">
                <v:textbox>
                  <w:txbxContent>
                    <w:p w:rsidR="001C326D" w:rsidRPr="005A4735" w:rsidRDefault="001C326D">
                      <w:pPr>
                        <w:rPr>
                          <w:rFonts w:asciiTheme="majorHAnsi" w:hAnsiTheme="majorHAnsi"/>
                          <w:sz w:val="56"/>
                          <w:szCs w:val="56"/>
                        </w:rPr>
                      </w:pPr>
                      <w:r w:rsidRPr="005A4735">
                        <w:rPr>
                          <w:rFonts w:asciiTheme="majorHAnsi" w:hAnsiTheme="majorHAnsi"/>
                          <w:sz w:val="56"/>
                          <w:szCs w:val="56"/>
                        </w:rPr>
                        <w:t>CARLOS D. RAMIREZ</w:t>
                      </w:r>
                    </w:p>
                  </w:txbxContent>
                </v:textbox>
              </v:shape>
            </w:pict>
          </mc:Fallback>
        </mc:AlternateContent>
      </w:r>
    </w:p>
    <w:p w:rsidR="00F54DC9" w:rsidRPr="00F54DC9" w:rsidRDefault="00F54DC9" w:rsidP="00F54DC9">
      <w:pPr>
        <w:pStyle w:val="Title"/>
        <w:tabs>
          <w:tab w:val="left" w:pos="3405"/>
        </w:tabs>
        <w:jc w:val="center"/>
        <w:rPr>
          <w:i/>
          <w:sz w:val="44"/>
          <w:szCs w:val="44"/>
        </w:rPr>
      </w:pPr>
      <w:r w:rsidRPr="00F54DC9">
        <w:rPr>
          <w:i/>
          <w:sz w:val="44"/>
          <w:szCs w:val="44"/>
        </w:rPr>
        <w:t xml:space="preserve">VISUAL BASIC </w:t>
      </w:r>
      <w:bookmarkStart w:id="0" w:name="_GoBack"/>
      <w:bookmarkEnd w:id="0"/>
      <w:r w:rsidRPr="00F54DC9">
        <w:rPr>
          <w:i/>
          <w:sz w:val="44"/>
          <w:szCs w:val="44"/>
        </w:rPr>
        <w:t>WEB DEVELOPER</w:t>
      </w:r>
    </w:p>
    <w:p w:rsidR="00F54DC9" w:rsidRPr="00F54DC9" w:rsidRDefault="00F54DC9" w:rsidP="00F54DC9">
      <w:r w:rsidRPr="00F54DC9">
        <w:rPr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C1A6D" wp14:editId="622EAD0C">
                <wp:simplePos x="0" y="0"/>
                <wp:positionH relativeFrom="column">
                  <wp:posOffset>4264743</wp:posOffset>
                </wp:positionH>
                <wp:positionV relativeFrom="paragraph">
                  <wp:posOffset>124443</wp:posOffset>
                </wp:positionV>
                <wp:extent cx="2054225" cy="6292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62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ddress"/>
                              <w:tag w:val=""/>
                              <w:id w:val="423689796"/>
                              <w:placeholder>
                                <w:docPart w:val="4446803AC54642F9AA09134B749D3D76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 w:rsidR="00162FBA" w:rsidRDefault="00BB7A62" w:rsidP="00162FBA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>8300 Sheridan Blvd #35B</w:t>
                                </w:r>
                              </w:p>
                            </w:sdtContent>
                          </w:sdt>
                          <w:p w:rsidR="00162FBA" w:rsidRDefault="00BB7A62" w:rsidP="00162FBA">
                            <w:pPr>
                              <w:jc w:val="right"/>
                            </w:pPr>
                            <w:r>
                              <w:t>Arvada, Co  80003</w:t>
                            </w:r>
                            <w:r w:rsidR="00162FBA">
                              <w:br/>
                              <w:t>(720) 364-8011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5.8pt;margin-top:9.8pt;width:161.75pt;height:4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" filled="f" stroked="f">
                <v:textbox>
                  <w:txbxContent>
                    <w:sdt>
                      <w:sdtPr>
                        <w:alias w:val="Address"/>
                        <w:tag w:val=""/>
                        <w:id w:val="423689796"/>
                        <w:placeholder>
                          <w:docPart w:val="4446803AC54642F9AA09134B749D3D76"/>
                        </w:placeholder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:rsidR="00162FBA" w:rsidRDefault="00BB7A62" w:rsidP="00162FBA">
                          <w:pPr>
                            <w:pStyle w:val="NoSpacing"/>
                            <w:jc w:val="right"/>
                          </w:pPr>
                          <w:r>
                            <w:t>8300 Sheridan Blvd #35B</w:t>
                          </w:r>
                        </w:p>
                      </w:sdtContent>
                    </w:sdt>
                    <w:p w:rsidR="00162FBA" w:rsidRDefault="00BB7A62" w:rsidP="00162FBA">
                      <w:pPr>
                        <w:jc w:val="right"/>
                      </w:pPr>
                      <w:r>
                        <w:t>Arvada, Co  80003</w:t>
                      </w:r>
                      <w:r w:rsidR="00162FBA">
                        <w:br/>
                        <w:t>(720) 364-8011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proofErr w:type="gramStart"/>
      <w:r w:rsidR="00AE1AB6">
        <w:t>e-Mail</w:t>
      </w:r>
      <w:proofErr w:type="gramEnd"/>
      <w:r w:rsidR="00AE1AB6">
        <w:t xml:space="preserve">: </w:t>
      </w:r>
      <w:hyperlink r:id="rId12" w:history="1">
        <w:r w:rsidRPr="00AE1AB6">
          <w:rPr>
            <w:rStyle w:val="Hyperlink"/>
            <w:color w:val="auto"/>
            <w:u w:val="none"/>
          </w:rPr>
          <w:t>SLY@SLYCODER.COM</w:t>
        </w:r>
      </w:hyperlink>
      <w:r w:rsidRPr="00F54DC9">
        <w:br/>
        <w:t xml:space="preserve">Online Profile: </w:t>
      </w:r>
      <w:hyperlink r:id="rId13" w:history="1">
        <w:r w:rsidRPr="006D0C32">
          <w:rPr>
            <w:rStyle w:val="Hyperlink"/>
            <w:color w:val="auto"/>
            <w:u w:val="none"/>
          </w:rPr>
          <w:t>www.Slycoder.com</w:t>
        </w:r>
      </w:hyperlink>
      <w:r w:rsidRPr="006D0C32">
        <w:br/>
      </w:r>
      <w:r w:rsidRPr="00F54DC9">
        <w:t xml:space="preserve">Linked-In: </w:t>
      </w:r>
      <w:bookmarkStart w:id="1" w:name="webProfileURL"/>
      <w:r w:rsidRPr="006D0C32">
        <w:fldChar w:fldCharType="begin"/>
      </w:r>
      <w:r w:rsidRPr="006D0C32">
        <w:instrText xml:space="preserve"> HYPERLINK "http://www.linkedin.com/in/slycoder" \o "View public profile" </w:instrText>
      </w:r>
      <w:r w:rsidRPr="006D0C32">
        <w:fldChar w:fldCharType="separate"/>
      </w:r>
      <w:r w:rsidRPr="006D0C32">
        <w:rPr>
          <w:rStyle w:val="Hyperlink"/>
          <w:color w:val="auto"/>
          <w:u w:val="none"/>
        </w:rPr>
        <w:t>http://www.linkedin.com/in/slycoder</w:t>
      </w:r>
      <w:r w:rsidRPr="006D0C32">
        <w:fldChar w:fldCharType="end"/>
      </w:r>
      <w:bookmarkEnd w:id="1"/>
      <w:r>
        <w:br/>
        <w:t xml:space="preserve">Monster: </w:t>
      </w:r>
      <w:r w:rsidR="006D0C32" w:rsidRPr="006D0C32">
        <w:t>http://beknown.com/slycoder</w:t>
      </w:r>
    </w:p>
    <w:p w:rsidR="007213E8" w:rsidRDefault="005A4735">
      <w:pPr>
        <w:pStyle w:val="SectionHeading"/>
      </w:pPr>
      <w:r>
        <w:t>PROFILE</w:t>
      </w:r>
    </w:p>
    <w:p w:rsidR="00634B1C" w:rsidRDefault="00DE6623" w:rsidP="00634B1C">
      <w:r>
        <w:t>Web developer with knowledge of various languages and capable of supporting legacy applications, updating web sites to Responsive Web De</w:t>
      </w:r>
      <w:r w:rsidR="00E9482E">
        <w:t xml:space="preserve">sign in a Microsoft environment, coding with </w:t>
      </w:r>
      <w:r>
        <w:t>Visual Studio.NET or Dreamweaver CS and automating tedious tasks with programs and procedures.</w:t>
      </w:r>
    </w:p>
    <w:p w:rsidR="00323C96" w:rsidRDefault="00323C96" w:rsidP="00323C96">
      <w:pPr>
        <w:pStyle w:val="SectionHeading"/>
      </w:pPr>
      <w:r>
        <w:t>Skills</w:t>
      </w:r>
    </w:p>
    <w:p w:rsidR="00323C96" w:rsidRDefault="00634B1C" w:rsidP="00323C96">
      <w:pPr>
        <w:pStyle w:val="ListParagraph"/>
        <w:numPr>
          <w:ilvl w:val="0"/>
          <w:numId w:val="4"/>
        </w:numPr>
        <w:ind w:hanging="288"/>
      </w:pPr>
      <w:r>
        <w:t>Visual Basic.NET</w:t>
      </w:r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handcoding</w:t>
      </w:r>
      <w:proofErr w:type="spellEnd"/>
      <w:r w:rsidR="00E9482E">
        <w:t>, APIs</w:t>
      </w:r>
      <w:r>
        <w:t xml:space="preserve"> and libraries –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Scriptaculous</w:t>
      </w:r>
      <w:proofErr w:type="spellEnd"/>
      <w:r>
        <w:t xml:space="preserve">, </w:t>
      </w:r>
      <w:proofErr w:type="spellStart"/>
      <w:r>
        <w:t>ShadowBox</w:t>
      </w:r>
      <w:proofErr w:type="spellEnd"/>
      <w:r>
        <w:t xml:space="preserve"> and </w:t>
      </w:r>
      <w:proofErr w:type="spellStart"/>
      <w:r>
        <w:t>LightBox</w:t>
      </w:r>
      <w:proofErr w:type="spellEnd"/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r>
        <w:t>Dreamweaver CS 5.5</w:t>
      </w:r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r>
        <w:t>HTML5 &amp; CSS3</w:t>
      </w:r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r>
        <w:t xml:space="preserve">Responsive Web Design </w:t>
      </w:r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r>
        <w:t>Knowledge of various media formats (</w:t>
      </w:r>
      <w:r w:rsidR="00F002DE">
        <w:t>MPG, MP</w:t>
      </w:r>
      <w:r>
        <w:t xml:space="preserve">4, </w:t>
      </w:r>
      <w:r w:rsidR="00F002DE">
        <w:t>AVI, FLV</w:t>
      </w:r>
      <w:r>
        <w:t>)</w:t>
      </w:r>
      <w:r w:rsidR="00F002DE">
        <w:t xml:space="preserve"> resolutions and frame rates.</w:t>
      </w:r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r>
        <w:t>Visual Basic for Applications and legacy VB6</w:t>
      </w:r>
    </w:p>
    <w:p w:rsidR="00015110" w:rsidRDefault="00015110" w:rsidP="00323C96">
      <w:pPr>
        <w:pStyle w:val="ListParagraph"/>
        <w:numPr>
          <w:ilvl w:val="0"/>
          <w:numId w:val="4"/>
        </w:numPr>
        <w:ind w:hanging="288"/>
      </w:pPr>
      <w:r>
        <w:t>Usage of source control software including TFS, SVN and SourceSafe</w:t>
      </w:r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r>
        <w:t>Microsoft Office 2000 – 2010 including Excel and Access macro programming and VBA</w:t>
      </w:r>
    </w:p>
    <w:p w:rsidR="00634B1C" w:rsidRDefault="00E9482E" w:rsidP="00323C96">
      <w:pPr>
        <w:pStyle w:val="ListParagraph"/>
        <w:numPr>
          <w:ilvl w:val="0"/>
          <w:numId w:val="4"/>
        </w:numPr>
        <w:ind w:hanging="288"/>
      </w:pPr>
      <w:r>
        <w:t>Intermediate</w:t>
      </w:r>
      <w:r w:rsidR="00634B1C">
        <w:t xml:space="preserve"> database knowledge: Create Read Update and Delete (CRUD)</w:t>
      </w:r>
      <w:r w:rsidR="006E0C8B">
        <w:t xml:space="preserve"> in Access, SQL </w:t>
      </w:r>
      <w:r w:rsidR="00162FBA" w:rsidRPr="00162FBA">
        <w:t>Server</w:t>
      </w:r>
      <w:r w:rsidR="006E0C8B">
        <w:t> </w:t>
      </w:r>
      <w:r w:rsidR="00634B1C" w:rsidRPr="00162FBA">
        <w:t>2000</w:t>
      </w:r>
      <w:r w:rsidR="00634B1C">
        <w:t xml:space="preserve"> – 2008, MySQL and Oracle</w:t>
      </w:r>
    </w:p>
    <w:p w:rsidR="00634B1C" w:rsidRDefault="00634B1C" w:rsidP="00323C96">
      <w:pPr>
        <w:pStyle w:val="ListParagraph"/>
        <w:numPr>
          <w:ilvl w:val="0"/>
          <w:numId w:val="4"/>
        </w:numPr>
        <w:ind w:hanging="288"/>
      </w:pPr>
      <w:r>
        <w:t xml:space="preserve">Stored Procedures in SQL Server </w:t>
      </w:r>
    </w:p>
    <w:p w:rsidR="007213E8" w:rsidRDefault="001C326D">
      <w:pPr>
        <w:pStyle w:val="SectionHeading"/>
      </w:pPr>
      <w:r>
        <w:t>Experience</w:t>
      </w:r>
    </w:p>
    <w:p w:rsidR="007213E8" w:rsidRDefault="008120C5">
      <w:pPr>
        <w:pStyle w:val="Subsection"/>
        <w:rPr>
          <w:vanish/>
          <w:specVanish/>
        </w:rPr>
      </w:pPr>
      <w:r>
        <w:t>TeleTech</w:t>
      </w:r>
    </w:p>
    <w:p w:rsidR="007213E8" w:rsidRDefault="001C326D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8120C5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Centennial, CO</w:t>
      </w:r>
    </w:p>
    <w:p w:rsidR="007213E8" w:rsidRDefault="008120C5">
      <w:pPr>
        <w:rPr>
          <w:rStyle w:val="Emphasis"/>
        </w:rPr>
      </w:pPr>
      <w:r>
        <w:rPr>
          <w:rStyle w:val="IntenseEmphasis"/>
        </w:rPr>
        <w:t>VBA Programmer</w:t>
      </w:r>
      <w:r w:rsidR="001C326D">
        <w:rPr>
          <w:rStyle w:val="IntenseEmphasis"/>
        </w:rPr>
        <w:t xml:space="preserve"> </w:t>
      </w:r>
      <w:r>
        <w:rPr>
          <w:rStyle w:val="Emphasis"/>
        </w:rPr>
        <w:t>Aug 2013</w:t>
      </w:r>
      <w:r w:rsidR="001C326D">
        <w:rPr>
          <w:rStyle w:val="Emphasis"/>
        </w:rPr>
        <w:t xml:space="preserve"> –</w:t>
      </w:r>
      <w:r>
        <w:rPr>
          <w:rStyle w:val="Emphasis"/>
        </w:rPr>
        <w:t xml:space="preserve"> Present</w:t>
      </w:r>
    </w:p>
    <w:p w:rsidR="00777E6F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Access 2007 and Excel 2007 </w:t>
      </w:r>
      <w:r w:rsidR="00E9482E">
        <w:t>application</w:t>
      </w:r>
      <w:r>
        <w:t xml:space="preserve"> development </w:t>
      </w:r>
      <w:r>
        <w:rPr>
          <w:bCs/>
        </w:rPr>
        <w:t>for the finance department.</w:t>
      </w:r>
    </w:p>
    <w:p w:rsidR="00777E6F" w:rsidRDefault="00E9482E" w:rsidP="00777E6F">
      <w:pPr>
        <w:pStyle w:val="ListParagraph"/>
        <w:numPr>
          <w:ilvl w:val="0"/>
          <w:numId w:val="4"/>
        </w:numPr>
        <w:ind w:hanging="288"/>
      </w:pPr>
      <w:r>
        <w:t>Designed and coded</w:t>
      </w:r>
      <w:r w:rsidR="00D16A69" w:rsidRPr="00777E6F">
        <w:t xml:space="preserve"> forecast and P&amp;L data entry forms and reports.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 w:rsidRPr="00777E6F">
        <w:t>Constructed classes to perform custom functions applied to Tables, Queries and Forms.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 w:rsidRPr="00777E6F">
        <w:t>Product Pricing Tool development and design.</w:t>
      </w:r>
    </w:p>
    <w:p w:rsidR="008120C5" w:rsidRDefault="008120C5" w:rsidP="008120C5">
      <w:pPr>
        <w:pStyle w:val="Subsection"/>
        <w:rPr>
          <w:vanish/>
          <w:specVanish/>
        </w:rPr>
      </w:pPr>
      <w:r>
        <w:t>MLH Services LLC.</w:t>
      </w:r>
    </w:p>
    <w:p w:rsidR="008120C5" w:rsidRDefault="008120C5" w:rsidP="008120C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Lakewood, CO</w:t>
      </w:r>
    </w:p>
    <w:p w:rsidR="008120C5" w:rsidRDefault="008120C5" w:rsidP="008120C5">
      <w:pPr>
        <w:rPr>
          <w:rStyle w:val="Emphasis"/>
        </w:rPr>
      </w:pPr>
      <w:r>
        <w:rPr>
          <w:rStyle w:val="IntenseEmphasis"/>
        </w:rPr>
        <w:t xml:space="preserve">VB.Net Programmer </w:t>
      </w:r>
      <w:r>
        <w:rPr>
          <w:rStyle w:val="Emphasis"/>
        </w:rPr>
        <w:t>Sep 2012 – Aug 2013</w:t>
      </w:r>
    </w:p>
    <w:p w:rsidR="00777E6F" w:rsidRDefault="00D16A69" w:rsidP="00777E6F">
      <w:pPr>
        <w:pStyle w:val="ListParagraph"/>
        <w:numPr>
          <w:ilvl w:val="0"/>
          <w:numId w:val="4"/>
        </w:numPr>
        <w:ind w:hanging="288"/>
      </w:pPr>
      <w:r w:rsidRPr="00A01B53">
        <w:t>Visual Basic.NET programming for Veteran’s Busi</w:t>
      </w:r>
      <w:r>
        <w:t>ness Network and Native Training Solutions.</w:t>
      </w:r>
    </w:p>
    <w:p w:rsidR="00777E6F" w:rsidRDefault="00D16A69" w:rsidP="00777E6F">
      <w:pPr>
        <w:pStyle w:val="ListParagraph"/>
        <w:numPr>
          <w:ilvl w:val="0"/>
          <w:numId w:val="4"/>
        </w:numPr>
        <w:ind w:hanging="288"/>
      </w:pPr>
      <w:r>
        <w:t>Implemented AJAX</w:t>
      </w:r>
      <w:r w:rsidRPr="00A01B53">
        <w:t xml:space="preserve"> Control Toolkit</w:t>
      </w:r>
      <w:r>
        <w:t xml:space="preserve"> for partial page updates.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 w:rsidRPr="00A01B53">
        <w:t xml:space="preserve">Modification of </w:t>
      </w:r>
      <w:r>
        <w:t xml:space="preserve">ASP.NET and </w:t>
      </w:r>
      <w:proofErr w:type="spellStart"/>
      <w:r>
        <w:t>javascript</w:t>
      </w:r>
      <w:proofErr w:type="spellEnd"/>
      <w:r>
        <w:t xml:space="preserve"> </w:t>
      </w:r>
      <w:r w:rsidR="00E9482E">
        <w:t>s</w:t>
      </w:r>
      <w:r w:rsidRPr="00A01B53">
        <w:t>earch functions to produce desired output</w:t>
      </w:r>
      <w:r>
        <w:t>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lastRenderedPageBreak/>
        <w:t xml:space="preserve">Used </w:t>
      </w:r>
      <w:proofErr w:type="spellStart"/>
      <w:r>
        <w:t>javascript</w:t>
      </w:r>
      <w:proofErr w:type="spellEnd"/>
      <w:r>
        <w:t xml:space="preserve">, prototype.js, </w:t>
      </w:r>
      <w:proofErr w:type="spellStart"/>
      <w:r>
        <w:t>scriptactulous</w:t>
      </w:r>
      <w:proofErr w:type="spellEnd"/>
      <w:r>
        <w:t xml:space="preserve">, and </w:t>
      </w:r>
      <w:proofErr w:type="spellStart"/>
      <w:r>
        <w:t>JQuery</w:t>
      </w:r>
      <w:proofErr w:type="spellEnd"/>
      <w:r>
        <w:t xml:space="preserve"> to change</w:t>
      </w:r>
      <w:r w:rsidRPr="00A01B53">
        <w:t xml:space="preserve"> </w:t>
      </w:r>
      <w:proofErr w:type="spellStart"/>
      <w:r w:rsidRPr="00A01B53">
        <w:t>lightbox</w:t>
      </w:r>
      <w:proofErr w:type="spellEnd"/>
      <w:r>
        <w:t xml:space="preserve"> </w:t>
      </w:r>
      <w:r w:rsidRPr="00A01B53">
        <w:t xml:space="preserve">to shadowbox </w:t>
      </w:r>
      <w:r>
        <w:t xml:space="preserve">resulting in </w:t>
      </w:r>
      <w:r w:rsidRPr="00A01B53">
        <w:t>more flexibility</w:t>
      </w:r>
      <w:r>
        <w:t>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 w:rsidRPr="00A01B53">
        <w:t>Created process to add events via administrator screens and register for events via client side</w:t>
      </w:r>
      <w:r>
        <w:t>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 w:rsidRPr="00A01B53">
        <w:t xml:space="preserve">Modified classic ASP sites to have </w:t>
      </w:r>
      <w:proofErr w:type="spellStart"/>
      <w:r w:rsidRPr="00A01B53">
        <w:t>javascript</w:t>
      </w:r>
      <w:proofErr w:type="spellEnd"/>
      <w:r w:rsidRPr="00A01B53">
        <w:t>/</w:t>
      </w:r>
      <w:proofErr w:type="spellStart"/>
      <w:r w:rsidRPr="00A01B53">
        <w:t>css</w:t>
      </w:r>
      <w:proofErr w:type="spellEnd"/>
      <w:r w:rsidRPr="00A01B53">
        <w:t>/div dialog boxes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 w:rsidRPr="00A01B53">
        <w:t xml:space="preserve">Changed menus to have </w:t>
      </w:r>
      <w:r w:rsidR="00E9482E">
        <w:t>CSS</w:t>
      </w:r>
      <w:r w:rsidRPr="00A01B53">
        <w:t xml:space="preserve"> and text rather than images</w:t>
      </w:r>
      <w:r>
        <w:t>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 w:rsidRPr="00A01B53">
        <w:t>Added breadcrumbs and various other general changes</w:t>
      </w:r>
      <w:r>
        <w:t>.</w:t>
      </w:r>
    </w:p>
    <w:p w:rsidR="008120C5" w:rsidRDefault="008120C5" w:rsidP="008120C5">
      <w:pPr>
        <w:pStyle w:val="Subsection"/>
        <w:rPr>
          <w:vanish/>
          <w:specVanish/>
        </w:rPr>
      </w:pPr>
      <w:proofErr w:type="spellStart"/>
      <w:proofErr w:type="gramStart"/>
      <w:r>
        <w:t>eCollege</w:t>
      </w:r>
      <w:proofErr w:type="spellEnd"/>
      <w:proofErr w:type="gramEnd"/>
    </w:p>
    <w:p w:rsidR="008120C5" w:rsidRDefault="008120C5" w:rsidP="008120C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Englewood, CO</w:t>
      </w:r>
    </w:p>
    <w:p w:rsidR="008120C5" w:rsidRDefault="008120C5" w:rsidP="008120C5">
      <w:pPr>
        <w:rPr>
          <w:rStyle w:val="Emphasis"/>
        </w:rPr>
      </w:pPr>
      <w:r>
        <w:rPr>
          <w:rStyle w:val="IntenseEmphasis"/>
        </w:rPr>
        <w:t xml:space="preserve">CMS Web Developer / VBA Programmer </w:t>
      </w:r>
      <w:r>
        <w:rPr>
          <w:rStyle w:val="Emphasis"/>
        </w:rPr>
        <w:t>Dec 2011 – May 2012</w:t>
      </w:r>
    </w:p>
    <w:p w:rsidR="00777E6F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Transitioned CMS content from one site to another requiring some </w:t>
      </w:r>
      <w:proofErr w:type="spellStart"/>
      <w:r>
        <w:t>javascript</w:t>
      </w:r>
      <w:proofErr w:type="spellEnd"/>
      <w:r>
        <w:t xml:space="preserve"> modifications.</w:t>
      </w:r>
    </w:p>
    <w:p w:rsidR="00777E6F" w:rsidRDefault="00D16A69" w:rsidP="00777E6F">
      <w:pPr>
        <w:pStyle w:val="ListParagraph"/>
        <w:numPr>
          <w:ilvl w:val="0"/>
          <w:numId w:val="4"/>
        </w:numPr>
        <w:ind w:hanging="288"/>
      </w:pPr>
      <w:r>
        <w:t>Modified and debugged Pace Chart scheduling for 80+ courses using Excel 2010 VBA to generate the XML documents for websites.</w:t>
      </w:r>
    </w:p>
    <w:p w:rsidR="008120C5" w:rsidRDefault="008120C5" w:rsidP="008120C5">
      <w:pPr>
        <w:pStyle w:val="Subsection"/>
        <w:rPr>
          <w:vanish/>
          <w:specVanish/>
        </w:rPr>
      </w:pPr>
      <w:r>
        <w:t xml:space="preserve"> </w:t>
      </w:r>
      <w:proofErr w:type="spellStart"/>
      <w:r>
        <w:t>LenderLive</w:t>
      </w:r>
      <w:proofErr w:type="spellEnd"/>
      <w:r>
        <w:t xml:space="preserve"> Inc.</w:t>
      </w:r>
    </w:p>
    <w:p w:rsidR="008120C5" w:rsidRDefault="008120C5" w:rsidP="008120C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1C326D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Glendale, CO</w:t>
      </w:r>
    </w:p>
    <w:p w:rsidR="008120C5" w:rsidRDefault="001C326D" w:rsidP="008120C5">
      <w:pPr>
        <w:rPr>
          <w:rStyle w:val="Emphasis"/>
        </w:rPr>
      </w:pPr>
      <w:r>
        <w:rPr>
          <w:rStyle w:val="IntenseEmphasis"/>
        </w:rPr>
        <w:t>Visual Basic Software Engineer</w:t>
      </w:r>
      <w:r w:rsidR="008120C5">
        <w:rPr>
          <w:rStyle w:val="IntenseEmphasis"/>
        </w:rPr>
        <w:t xml:space="preserve"> </w:t>
      </w:r>
      <w:r>
        <w:rPr>
          <w:rStyle w:val="Emphasis"/>
        </w:rPr>
        <w:t>Nov 2009</w:t>
      </w:r>
      <w:r w:rsidR="008120C5">
        <w:rPr>
          <w:rStyle w:val="Emphasis"/>
        </w:rPr>
        <w:t xml:space="preserve"> – </w:t>
      </w:r>
      <w:r>
        <w:rPr>
          <w:rStyle w:val="Emphasis"/>
        </w:rPr>
        <w:t>Oct 2011</w:t>
      </w:r>
    </w:p>
    <w:p w:rsidR="00777E6F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Modified stand-alone VB6 applications with new functionality. For instance: 2D Barcode capability using </w:t>
      </w:r>
      <w:proofErr w:type="spellStart"/>
      <w:r>
        <w:t>ActivePDF</w:t>
      </w:r>
      <w:proofErr w:type="spellEnd"/>
      <w:r>
        <w:t>.</w:t>
      </w:r>
    </w:p>
    <w:p w:rsidR="00777E6F" w:rsidRDefault="00D16A69" w:rsidP="00777E6F">
      <w:pPr>
        <w:pStyle w:val="ListParagraph"/>
        <w:numPr>
          <w:ilvl w:val="0"/>
          <w:numId w:val="4"/>
        </w:numPr>
        <w:ind w:hanging="288"/>
      </w:pPr>
      <w:r>
        <w:t>Created screens and scripts for custom application: Forms Authoring Toolkit (FATK) and the ActiveX Web-based Next Generation Input System NGIS.  Required version control of DLLs</w:t>
      </w:r>
    </w:p>
    <w:p w:rsidR="008120C5" w:rsidRDefault="001C326D" w:rsidP="008120C5">
      <w:pPr>
        <w:pStyle w:val="Subsection"/>
        <w:rPr>
          <w:vanish/>
          <w:specVanish/>
        </w:rPr>
      </w:pPr>
      <w:r>
        <w:t>Video Professor</w:t>
      </w:r>
    </w:p>
    <w:p w:rsidR="008120C5" w:rsidRDefault="008120C5" w:rsidP="008120C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1C326D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Lakewood, CO</w:t>
      </w:r>
    </w:p>
    <w:p w:rsidR="008120C5" w:rsidRDefault="001C326D" w:rsidP="008120C5">
      <w:pPr>
        <w:rPr>
          <w:rStyle w:val="Emphasis"/>
        </w:rPr>
      </w:pPr>
      <w:r>
        <w:rPr>
          <w:rStyle w:val="IntenseEmphasis"/>
        </w:rPr>
        <w:t>Web Developer</w:t>
      </w:r>
      <w:r w:rsidR="008120C5">
        <w:rPr>
          <w:rStyle w:val="IntenseEmphasis"/>
        </w:rPr>
        <w:t xml:space="preserve"> </w:t>
      </w:r>
      <w:r>
        <w:rPr>
          <w:rStyle w:val="Emphasis"/>
        </w:rPr>
        <w:t>Jan 2005</w:t>
      </w:r>
      <w:r w:rsidR="008120C5">
        <w:rPr>
          <w:rStyle w:val="Emphasis"/>
        </w:rPr>
        <w:t xml:space="preserve"> – </w:t>
      </w:r>
      <w:r>
        <w:rPr>
          <w:rStyle w:val="Emphasis"/>
        </w:rPr>
        <w:t>Feb 2009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>Created ad hoc Excel VBA solutions for marketing and quality assurance departments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>Visual Basic.NET database connectivity with web GUIs in developer tools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Maintained </w:t>
      </w:r>
      <w:proofErr w:type="spellStart"/>
      <w:r>
        <w:t>DotNetNuke</w:t>
      </w:r>
      <w:proofErr w:type="spellEnd"/>
      <w:r>
        <w:t xml:space="preserve"> Intranet for team development</w:t>
      </w:r>
      <w:r w:rsidR="00E9482E">
        <w:t xml:space="preserve"> and developed</w:t>
      </w:r>
      <w:r>
        <w:t xml:space="preserve"> </w:t>
      </w:r>
      <w:proofErr w:type="spellStart"/>
      <w:r>
        <w:t>DotNetNuke</w:t>
      </w:r>
      <w:proofErr w:type="spellEnd"/>
      <w:r>
        <w:t xml:space="preserve"> skins and modules for intranet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Created "Campaigns" using </w:t>
      </w:r>
      <w:proofErr w:type="spellStart"/>
      <w:r>
        <w:t>Coldfusion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CSS and </w:t>
      </w:r>
      <w:proofErr w:type="spellStart"/>
      <w:r>
        <w:t>Fusebox</w:t>
      </w:r>
      <w:proofErr w:type="spellEnd"/>
      <w:r>
        <w:t xml:space="preserve"> 3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Migration of developer tools from </w:t>
      </w:r>
      <w:proofErr w:type="spellStart"/>
      <w:r>
        <w:t>Coldfusion</w:t>
      </w:r>
      <w:proofErr w:type="spellEnd"/>
      <w:r>
        <w:t xml:space="preserve"> to VB.NET</w:t>
      </w:r>
    </w:p>
    <w:p w:rsidR="008120C5" w:rsidRDefault="00D16A69" w:rsidP="00D16A69">
      <w:pPr>
        <w:pStyle w:val="ListParagraph"/>
        <w:numPr>
          <w:ilvl w:val="0"/>
          <w:numId w:val="4"/>
        </w:numPr>
        <w:ind w:hanging="288"/>
      </w:pPr>
      <w:r>
        <w:t xml:space="preserve">Developed complex </w:t>
      </w:r>
      <w:proofErr w:type="spellStart"/>
      <w:r>
        <w:t>javascript</w:t>
      </w:r>
      <w:proofErr w:type="spellEnd"/>
      <w:r>
        <w:t xml:space="preserve"> routines including form validation, default field settings and capturing dynamic field entries using AJAX routines</w:t>
      </w:r>
    </w:p>
    <w:p w:rsidR="008120C5" w:rsidRDefault="008120C5" w:rsidP="008120C5">
      <w:pPr>
        <w:pStyle w:val="Subsection"/>
        <w:rPr>
          <w:vanish/>
          <w:specVanish/>
        </w:rPr>
      </w:pPr>
      <w:r>
        <w:t xml:space="preserve"> </w:t>
      </w:r>
      <w:r w:rsidR="001C326D">
        <w:t>Qwest</w:t>
      </w:r>
    </w:p>
    <w:p w:rsidR="008120C5" w:rsidRDefault="008120C5" w:rsidP="008120C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1C326D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Denver, CO</w:t>
      </w:r>
    </w:p>
    <w:p w:rsidR="008120C5" w:rsidRDefault="001C326D" w:rsidP="008120C5">
      <w:pPr>
        <w:rPr>
          <w:rStyle w:val="Emphasis"/>
        </w:rPr>
      </w:pPr>
      <w:r>
        <w:rPr>
          <w:rStyle w:val="IntenseEmphasis"/>
        </w:rPr>
        <w:t>Web Developer</w:t>
      </w:r>
      <w:r w:rsidR="008120C5">
        <w:rPr>
          <w:rStyle w:val="IntenseEmphasis"/>
        </w:rPr>
        <w:t xml:space="preserve"> </w:t>
      </w:r>
      <w:r>
        <w:rPr>
          <w:rStyle w:val="Emphasis"/>
        </w:rPr>
        <w:t>Nov 2000</w:t>
      </w:r>
      <w:r w:rsidR="008120C5">
        <w:rPr>
          <w:rStyle w:val="Emphasis"/>
        </w:rPr>
        <w:t xml:space="preserve"> – </w:t>
      </w:r>
      <w:r>
        <w:rPr>
          <w:rStyle w:val="Emphasis"/>
        </w:rPr>
        <w:t>Dec 2004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Developed, supported and maintained Visual Basic for Application (VBA) advanced </w:t>
      </w:r>
      <w:r w:rsidR="0034492B">
        <w:t xml:space="preserve">functions and </w:t>
      </w:r>
      <w:r>
        <w:t>formulas in Excel and Access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Developed the concept and constructed the Visual Basic 6 program that </w:t>
      </w:r>
      <w:r w:rsidR="0034492B">
        <w:t>simulated FTP procedures and validations between</w:t>
      </w:r>
      <w:r>
        <w:t xml:space="preserve"> the development server to the staging and production servers.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>Maintained the Qwest Sales Intranet for all customer sales representatives.</w:t>
      </w:r>
    </w:p>
    <w:p w:rsidR="00D16A69" w:rsidRDefault="00D16A69" w:rsidP="00777E6F">
      <w:pPr>
        <w:pStyle w:val="ListParagraph"/>
        <w:numPr>
          <w:ilvl w:val="0"/>
          <w:numId w:val="4"/>
        </w:numPr>
        <w:ind w:hanging="288"/>
      </w:pPr>
      <w:r>
        <w:t xml:space="preserve">Developed HTML and </w:t>
      </w:r>
      <w:proofErr w:type="spellStart"/>
      <w:r>
        <w:t>Javascript</w:t>
      </w:r>
      <w:proofErr w:type="spellEnd"/>
      <w:r>
        <w:t xml:space="preserve"> intranet web pages using Dreamweaver MX - specializing in forms and Perl programming.</w:t>
      </w:r>
    </w:p>
    <w:p w:rsidR="008120C5" w:rsidRDefault="00D16A69" w:rsidP="00D16A69">
      <w:pPr>
        <w:pStyle w:val="ListParagraph"/>
        <w:numPr>
          <w:ilvl w:val="0"/>
          <w:numId w:val="4"/>
        </w:numPr>
        <w:ind w:hanging="288"/>
      </w:pPr>
      <w:r>
        <w:t xml:space="preserve">Constructed the web based shopping cart utilizing </w:t>
      </w:r>
      <w:proofErr w:type="spellStart"/>
      <w:r>
        <w:t>Javascript</w:t>
      </w:r>
      <w:proofErr w:type="spellEnd"/>
      <w:r>
        <w:t xml:space="preserve"> and Perl that recorded customer orders of brochures, sale sheets and promotional items.</w:t>
      </w:r>
    </w:p>
    <w:p w:rsidR="00103514" w:rsidRDefault="00103514" w:rsidP="00103514">
      <w:pPr>
        <w:pStyle w:val="SectionHeading"/>
      </w:pPr>
      <w:r>
        <w:lastRenderedPageBreak/>
        <w:t>freelance WORK Experience</w:t>
      </w:r>
    </w:p>
    <w:p w:rsidR="00103514" w:rsidRDefault="00103514" w:rsidP="00103514">
      <w:pPr>
        <w:pStyle w:val="Subsection"/>
        <w:rPr>
          <w:vanish/>
          <w:specVanish/>
        </w:rPr>
      </w:pPr>
      <w:r>
        <w:t>Slycoder.com</w:t>
      </w:r>
    </w:p>
    <w:p w:rsidR="00103514" w:rsidRDefault="00103514" w:rsidP="00103514">
      <w:pPr>
        <w:pStyle w:val="Subsection"/>
      </w:pPr>
    </w:p>
    <w:p w:rsidR="00103514" w:rsidRDefault="00C81EA1" w:rsidP="00103514">
      <w:pPr>
        <w:rPr>
          <w:rStyle w:val="Emphasis"/>
        </w:rPr>
      </w:pPr>
      <w:r>
        <w:rPr>
          <w:rStyle w:val="IntenseEmphasis"/>
        </w:rPr>
        <w:t>Freelance</w:t>
      </w:r>
      <w:r w:rsidR="00103514">
        <w:rPr>
          <w:rStyle w:val="IntenseEmphasis"/>
        </w:rPr>
        <w:t xml:space="preserve"> Web Developer and Technical Consultant </w:t>
      </w:r>
      <w:r w:rsidR="00103514">
        <w:rPr>
          <w:rStyle w:val="Emphasis"/>
        </w:rPr>
        <w:t>July 1999 – Present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>Converted HTML/CSS/</w:t>
      </w:r>
      <w:proofErr w:type="spellStart"/>
      <w:r>
        <w:t>Javascript</w:t>
      </w:r>
      <w:proofErr w:type="spellEnd"/>
      <w:r>
        <w:t xml:space="preserve"> site to a </w:t>
      </w:r>
      <w:proofErr w:type="spellStart"/>
      <w:r>
        <w:t>WordPress</w:t>
      </w:r>
      <w:proofErr w:type="spellEnd"/>
      <w:r>
        <w:t xml:space="preserve"> site so client can do CMS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>Worked with local martial arts/production studio to promote latest movie production.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>Developed Dreamweaver, HTML and CSS courses for management.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>Advised client on SEO, page layouts, templates and online e-commerce implementation.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 xml:space="preserve">Created interface to edit biography profiles of personnel using </w:t>
      </w:r>
      <w:proofErr w:type="spellStart"/>
      <w:r>
        <w:t>Coldfusion</w:t>
      </w:r>
      <w:proofErr w:type="spellEnd"/>
      <w:r>
        <w:t xml:space="preserve"> MX, </w:t>
      </w:r>
      <w:proofErr w:type="spellStart"/>
      <w:r>
        <w:t>Fusebox</w:t>
      </w:r>
      <w:proofErr w:type="spellEnd"/>
      <w:r>
        <w:t xml:space="preserve"> 3 and Photoshop.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>Modified VBA programs in Excel spreadsheet which enabled chemists to parse data via barcode reader.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 xml:space="preserve">Assisted IT Manager with programming tasks such as DOS batch files for </w:t>
      </w:r>
      <w:proofErr w:type="spellStart"/>
      <w:r>
        <w:t>Robocopy</w:t>
      </w:r>
      <w:proofErr w:type="spellEnd"/>
      <w:r>
        <w:t>, SQL Server joins and unusual printer performance.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>Chemistry related reporting including the use of CAS numbers, Ion Balance Reports, Storm Water Reports and Elemental Extraction Electronic Data Documents (EDDs).</w:t>
      </w:r>
    </w:p>
    <w:p w:rsidR="00103514" w:rsidRDefault="00103514" w:rsidP="00103514">
      <w:pPr>
        <w:pStyle w:val="ListParagraph"/>
        <w:numPr>
          <w:ilvl w:val="0"/>
          <w:numId w:val="4"/>
        </w:numPr>
      </w:pPr>
      <w:r>
        <w:t>Developed, supported and maintained Access databases and Excel spreadsheets requiring VBA programming and related to Quality Control, Instructor Reviews, Payroll, Slot Machine Analysis and Accounting projects.</w:t>
      </w:r>
    </w:p>
    <w:p w:rsidR="00103514" w:rsidRDefault="008D2B6F" w:rsidP="005A4735">
      <w:pPr>
        <w:pStyle w:val="SectionHeading"/>
      </w:pPr>
      <w:r>
        <w:t>Websites</w:t>
      </w:r>
    </w:p>
    <w:p w:rsidR="00A06139" w:rsidRDefault="00A06139" w:rsidP="008D2B6F">
      <w:pPr>
        <w:pStyle w:val="ListParagraph"/>
        <w:numPr>
          <w:ilvl w:val="0"/>
          <w:numId w:val="4"/>
        </w:numPr>
      </w:pPr>
      <w:proofErr w:type="spellStart"/>
      <w:r>
        <w:t>Slycoder</w:t>
      </w:r>
      <w:proofErr w:type="spellEnd"/>
      <w:r>
        <w:t xml:space="preserve"> Personal Website http://www.SlyCoder.com</w:t>
      </w:r>
    </w:p>
    <w:p w:rsidR="008D2B6F" w:rsidRDefault="008D2B6F" w:rsidP="008D2B6F">
      <w:pPr>
        <w:pStyle w:val="ListParagraph"/>
        <w:numPr>
          <w:ilvl w:val="0"/>
          <w:numId w:val="4"/>
        </w:numPr>
      </w:pPr>
      <w:r>
        <w:t xml:space="preserve">Rocky Mountain Stunts </w:t>
      </w:r>
      <w:hyperlink r:id="rId14" w:history="1">
        <w:r w:rsidRPr="00241517">
          <w:rPr>
            <w:rStyle w:val="Hyperlink"/>
          </w:rPr>
          <w:t>http://www.RMStunts.com</w:t>
        </w:r>
      </w:hyperlink>
    </w:p>
    <w:p w:rsidR="008D2B6F" w:rsidRDefault="008D2B6F" w:rsidP="008D2B6F">
      <w:pPr>
        <w:pStyle w:val="ListParagraph"/>
        <w:numPr>
          <w:ilvl w:val="0"/>
          <w:numId w:val="4"/>
        </w:numPr>
      </w:pPr>
      <w:r>
        <w:t xml:space="preserve">Warrior Quest </w:t>
      </w:r>
      <w:hyperlink r:id="rId15" w:history="1">
        <w:r w:rsidRPr="00241517">
          <w:rPr>
            <w:rStyle w:val="Hyperlink"/>
          </w:rPr>
          <w:t>http://www.WarriorQuest.com</w:t>
        </w:r>
      </w:hyperlink>
    </w:p>
    <w:p w:rsidR="008D2B6F" w:rsidRDefault="008D2B6F" w:rsidP="008D2B6F">
      <w:pPr>
        <w:pStyle w:val="ListParagraph"/>
        <w:numPr>
          <w:ilvl w:val="0"/>
          <w:numId w:val="4"/>
        </w:numPr>
      </w:pPr>
      <w:r>
        <w:t xml:space="preserve">Gathering Of Heroes – The Movie </w:t>
      </w:r>
      <w:hyperlink r:id="rId16" w:history="1">
        <w:r w:rsidRPr="00241517">
          <w:rPr>
            <w:rStyle w:val="Hyperlink"/>
          </w:rPr>
          <w:t>http://www.GatheringOfHeroesMovie.com</w:t>
        </w:r>
      </w:hyperlink>
    </w:p>
    <w:p w:rsidR="008D2B6F" w:rsidRDefault="008D2B6F" w:rsidP="008D2B6F">
      <w:pPr>
        <w:pStyle w:val="ListParagraph"/>
        <w:numPr>
          <w:ilvl w:val="0"/>
          <w:numId w:val="4"/>
        </w:numPr>
      </w:pPr>
      <w:proofErr w:type="spellStart"/>
      <w:r>
        <w:t>Chambara</w:t>
      </w:r>
      <w:proofErr w:type="spellEnd"/>
      <w:r>
        <w:t xml:space="preserve"> </w:t>
      </w:r>
      <w:hyperlink r:id="rId17" w:history="1">
        <w:r w:rsidRPr="00241517">
          <w:rPr>
            <w:rStyle w:val="Hyperlink"/>
          </w:rPr>
          <w:t>http://www.Chambara.com</w:t>
        </w:r>
      </w:hyperlink>
    </w:p>
    <w:p w:rsidR="008D2B6F" w:rsidRDefault="008D2B6F" w:rsidP="008D2B6F">
      <w:pPr>
        <w:pStyle w:val="ListParagraph"/>
        <w:numPr>
          <w:ilvl w:val="0"/>
          <w:numId w:val="4"/>
        </w:numPr>
      </w:pPr>
      <w:r>
        <w:t xml:space="preserve">Colorado Pain and Rehabilitation </w:t>
      </w:r>
      <w:hyperlink r:id="rId18" w:history="1">
        <w:r w:rsidRPr="00241517">
          <w:rPr>
            <w:rStyle w:val="Hyperlink"/>
          </w:rPr>
          <w:t>http://www.CoPainAndRehab.com</w:t>
        </w:r>
      </w:hyperlink>
    </w:p>
    <w:p w:rsidR="008D2B6F" w:rsidRDefault="008D2B6F" w:rsidP="008D2B6F">
      <w:pPr>
        <w:pStyle w:val="ListParagraph"/>
        <w:numPr>
          <w:ilvl w:val="0"/>
          <w:numId w:val="4"/>
        </w:numPr>
      </w:pPr>
      <w:r>
        <w:t xml:space="preserve">Veteran’s Business Network </w:t>
      </w:r>
      <w:hyperlink r:id="rId19" w:history="1">
        <w:r w:rsidRPr="00241517">
          <w:rPr>
            <w:rStyle w:val="Hyperlink"/>
          </w:rPr>
          <w:t>http://www.VeteransBusinessNetwork.com</w:t>
        </w:r>
      </w:hyperlink>
    </w:p>
    <w:p w:rsidR="008D2B6F" w:rsidRDefault="008D2B6F" w:rsidP="008D2B6F">
      <w:pPr>
        <w:pStyle w:val="ListParagraph"/>
        <w:numPr>
          <w:ilvl w:val="0"/>
          <w:numId w:val="4"/>
        </w:numPr>
      </w:pPr>
      <w:r>
        <w:t xml:space="preserve">Native Training Solutions </w:t>
      </w:r>
      <w:hyperlink r:id="rId20" w:history="1">
        <w:r w:rsidRPr="00241517">
          <w:rPr>
            <w:rStyle w:val="Hyperlink"/>
          </w:rPr>
          <w:t>http://www.NativeTrainingSolutions.org</w:t>
        </w:r>
      </w:hyperlink>
    </w:p>
    <w:p w:rsidR="005A4735" w:rsidRDefault="005A4735" w:rsidP="005A4735">
      <w:pPr>
        <w:pStyle w:val="SectionHeading"/>
      </w:pPr>
      <w:r>
        <w:t>Education</w:t>
      </w:r>
    </w:p>
    <w:p w:rsidR="005A4735" w:rsidRDefault="003D34F6" w:rsidP="005A4735">
      <w:pPr>
        <w:pStyle w:val="Subsection"/>
      </w:pPr>
      <w:r>
        <w:t>On the job web development experience</w:t>
      </w:r>
    </w:p>
    <w:p w:rsidR="005A4735" w:rsidRDefault="003D34F6" w:rsidP="005A4735">
      <w:pPr>
        <w:rPr>
          <w:rStyle w:val="IntenseEmphasis"/>
        </w:rPr>
      </w:pPr>
      <w:r>
        <w:t xml:space="preserve">Over 25 years on the job experience </w:t>
      </w:r>
      <w:r w:rsidR="005A4735">
        <w:t xml:space="preserve">  </w:t>
      </w:r>
    </w:p>
    <w:p w:rsidR="007E267F" w:rsidRDefault="007E267F" w:rsidP="007E267F">
      <w:pPr>
        <w:pStyle w:val="Subsection"/>
      </w:pPr>
      <w:r>
        <w:t>Westwood College of Technology</w:t>
      </w:r>
    </w:p>
    <w:p w:rsidR="007213E8" w:rsidRDefault="007E267F">
      <w:r>
        <w:t>Teaching Credential    1999 – 2000</w:t>
      </w:r>
    </w:p>
    <w:p w:rsidR="007E267F" w:rsidRDefault="00103514" w:rsidP="007E267F">
      <w:pPr>
        <w:pStyle w:val="Subsection"/>
      </w:pPr>
      <w:r>
        <w:t>R</w:t>
      </w:r>
      <w:r w:rsidR="007E267F">
        <w:t>ed Rocks Community College</w:t>
      </w:r>
    </w:p>
    <w:p w:rsidR="007E267F" w:rsidRPr="00777E6F" w:rsidRDefault="007E267F">
      <w:pPr>
        <w:rPr>
          <w:b/>
          <w:bCs/>
          <w:i/>
          <w:iCs/>
          <w:color w:val="D1282E" w:themeColor="text2"/>
        </w:rPr>
      </w:pPr>
      <w:r>
        <w:t xml:space="preserve">Major: Computer Science   1990 – 1991 </w:t>
      </w:r>
    </w:p>
    <w:p w:rsidR="007E267F" w:rsidRDefault="007E267F" w:rsidP="007E267F">
      <w:pPr>
        <w:pStyle w:val="Subsection"/>
      </w:pPr>
      <w:r>
        <w:t>Denver University</w:t>
      </w:r>
    </w:p>
    <w:p w:rsidR="007E267F" w:rsidRPr="008D2B6F" w:rsidRDefault="007E267F">
      <w:pPr>
        <w:rPr>
          <w:b/>
          <w:bCs/>
          <w:i/>
          <w:iCs/>
          <w:color w:val="D1282E" w:themeColor="text2"/>
        </w:rPr>
      </w:pPr>
      <w:r>
        <w:t>Major: Engineering 1987</w:t>
      </w:r>
    </w:p>
    <w:sectPr w:rsidR="007E267F" w:rsidRPr="008D2B6F">
      <w:footerReference w:type="default" r:id="rId21"/>
      <w:headerReference w:type="first" r:id="rId2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55D" w:rsidRDefault="0045355D">
      <w:pPr>
        <w:spacing w:after="0" w:line="240" w:lineRule="auto"/>
      </w:pPr>
      <w:r>
        <w:separator/>
      </w:r>
    </w:p>
  </w:endnote>
  <w:endnote w:type="continuationSeparator" w:id="0">
    <w:p w:rsidR="0045355D" w:rsidRDefault="0045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6D" w:rsidRDefault="00D16A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AB1426" wp14:editId="3430E6CC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08940" cy="2017395"/>
              <wp:effectExtent l="0" t="0" r="10160" b="1905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940" cy="20179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C326D" w:rsidRDefault="00D16A6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proofErr w:type="gramStart"/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carlos</w:t>
                          </w:r>
                          <w:r w:rsidR="00E9482E">
                            <w:rPr>
                              <w:spacing w:val="10"/>
                              <w:sz w:val="24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 xml:space="preserve"> d</w:t>
                          </w:r>
                          <w:proofErr w:type="gramEnd"/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. ramirez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0;margin-top:0;width:32.2pt;height:158.85pt;z-index:251678720;visibility:visible;mso-wrap-style:square;mso-width-percent:0;mso-height-percent:0;mso-left-percent:970;mso-top-percent:700;mso-wrap-distance-left:9pt;mso-wrap-distance-top:0;mso-wrap-distance-right:9pt;mso-wrap-distance-bottom:0;mso-position-horizontal-relative:margin;mso-position-vertical-relative:margin;mso-width-percent:0;mso-height-percent:0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" filled="f" stroked="f" strokeweight=".5pt">
              <v:textbox style="layout-flow:vertical" inset="0,0,0,0">
                <w:txbxContent>
                  <w:p w:rsidR="001C326D" w:rsidRDefault="00D16A69">
                    <w:pPr>
                      <w:pStyle w:val="Title"/>
                      <w:rPr>
                        <w:spacing w:val="10"/>
                      </w:rPr>
                    </w:pPr>
                    <w:proofErr w:type="gramStart"/>
                    <w:r>
                      <w:rPr>
                        <w:spacing w:val="10"/>
                        <w:sz w:val="24"/>
                        <w:szCs w:val="22"/>
                      </w:rPr>
                      <w:t>carlos</w:t>
                    </w:r>
                    <w:r w:rsidR="00E9482E">
                      <w:rPr>
                        <w:spacing w:val="10"/>
                        <w:sz w:val="24"/>
                        <w:szCs w:val="22"/>
                      </w:rPr>
                      <w:t xml:space="preserve"> </w:t>
                    </w:r>
                    <w:r>
                      <w:rPr>
                        <w:spacing w:val="10"/>
                        <w:sz w:val="24"/>
                        <w:szCs w:val="22"/>
                      </w:rPr>
                      <w:t xml:space="preserve"> d</w:t>
                    </w:r>
                    <w:proofErr w:type="gramEnd"/>
                    <w:r>
                      <w:rPr>
                        <w:spacing w:val="10"/>
                        <w:sz w:val="24"/>
                        <w:szCs w:val="22"/>
                      </w:rPr>
                      <w:t>. ramirez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1C326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24DC05" wp14:editId="53198D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1C326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668615A" wp14:editId="3D6B6FA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C326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A6DE63" wp14:editId="65AE66D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1C326D" w:rsidRDefault="001C32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55D" w:rsidRDefault="0045355D">
      <w:pPr>
        <w:spacing w:after="0" w:line="240" w:lineRule="auto"/>
      </w:pPr>
      <w:r>
        <w:separator/>
      </w:r>
    </w:p>
  </w:footnote>
  <w:footnote w:type="continuationSeparator" w:id="0">
    <w:p w:rsidR="0045355D" w:rsidRDefault="0045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6D" w:rsidRDefault="001C32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1C326D" w:rsidRDefault="001C32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346674F7"/>
    <w:multiLevelType w:val="hybridMultilevel"/>
    <w:tmpl w:val="1190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70"/>
    <w:rsid w:val="00015110"/>
    <w:rsid w:val="00086DA2"/>
    <w:rsid w:val="00103514"/>
    <w:rsid w:val="00162FBA"/>
    <w:rsid w:val="001C326D"/>
    <w:rsid w:val="002C5070"/>
    <w:rsid w:val="00323C96"/>
    <w:rsid w:val="0034492B"/>
    <w:rsid w:val="003D34F6"/>
    <w:rsid w:val="0045355D"/>
    <w:rsid w:val="004770E1"/>
    <w:rsid w:val="005000E0"/>
    <w:rsid w:val="00516ED4"/>
    <w:rsid w:val="005A4735"/>
    <w:rsid w:val="00634B1C"/>
    <w:rsid w:val="006D0C32"/>
    <w:rsid w:val="006E0C8B"/>
    <w:rsid w:val="006E38F2"/>
    <w:rsid w:val="007213E8"/>
    <w:rsid w:val="00777E6F"/>
    <w:rsid w:val="007E267F"/>
    <w:rsid w:val="008120C5"/>
    <w:rsid w:val="008314D7"/>
    <w:rsid w:val="008D2B6F"/>
    <w:rsid w:val="00A01B53"/>
    <w:rsid w:val="00A06139"/>
    <w:rsid w:val="00AE1AB6"/>
    <w:rsid w:val="00AE5C03"/>
    <w:rsid w:val="00BB7A62"/>
    <w:rsid w:val="00BD1F3E"/>
    <w:rsid w:val="00C65470"/>
    <w:rsid w:val="00C81EA1"/>
    <w:rsid w:val="00D16A69"/>
    <w:rsid w:val="00DE6623"/>
    <w:rsid w:val="00E9482E"/>
    <w:rsid w:val="00EE24D7"/>
    <w:rsid w:val="00F002DE"/>
    <w:rsid w:val="00F35F80"/>
    <w:rsid w:val="00F54DC9"/>
    <w:rsid w:val="00F8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F54DC9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B6F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F54DC9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B6F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lycoder.com" TargetMode="External"/><Relationship Id="rId18" Type="http://schemas.openxmlformats.org/officeDocument/2006/relationships/hyperlink" Target="http://www.CoPainAndRehab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SLY@SLYCODER.COM" TargetMode="External"/><Relationship Id="rId17" Type="http://schemas.openxmlformats.org/officeDocument/2006/relationships/hyperlink" Target="http://www.Chambara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atheringOfHeroesMovie.com" TargetMode="External"/><Relationship Id="rId20" Type="http://schemas.openxmlformats.org/officeDocument/2006/relationships/hyperlink" Target="http://www.NativeTrainingSolutions.org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://www.WarriorQuest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VeteransBusinessNetwork.com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RMStunts.com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46803AC54642F9AA09134B749D3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FC893-0C4A-4017-9E23-2D523C7AB40C}"/>
      </w:docPartPr>
      <w:docPartBody>
        <w:p w:rsidR="009948F6" w:rsidRDefault="009944AA" w:rsidP="009944AA">
          <w:pPr>
            <w:pStyle w:val="4446803AC54642F9AA09134B749D3D7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E3"/>
    <w:rsid w:val="00340F6A"/>
    <w:rsid w:val="006B1CE3"/>
    <w:rsid w:val="007327F9"/>
    <w:rsid w:val="00760580"/>
    <w:rsid w:val="009944AA"/>
    <w:rsid w:val="009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9944AA"/>
    <w:rPr>
      <w:color w:val="808080"/>
    </w:rPr>
  </w:style>
  <w:style w:type="paragraph" w:customStyle="1" w:styleId="EF1F8E624C21411495BBE86E57261827">
    <w:name w:val="EF1F8E624C21411495BBE86E57261827"/>
  </w:style>
  <w:style w:type="paragraph" w:customStyle="1" w:styleId="15A7089E0FA14FF88AEF5FB0DB794EAD">
    <w:name w:val="15A7089E0FA14FF88AEF5FB0DB794EAD"/>
  </w:style>
  <w:style w:type="paragraph" w:customStyle="1" w:styleId="31965A77FFB84D26B30D0DEF7EE55402">
    <w:name w:val="31965A77FFB84D26B30D0DEF7EE55402"/>
  </w:style>
  <w:style w:type="paragraph" w:customStyle="1" w:styleId="D24DECBC705A4A73973B8E7E66087F22">
    <w:name w:val="D24DECBC705A4A73973B8E7E66087F22"/>
  </w:style>
  <w:style w:type="paragraph" w:customStyle="1" w:styleId="2DB2D65123D346C39EEBFABBCB2703F2">
    <w:name w:val="2DB2D65123D346C39EEBFABBCB2703F2"/>
  </w:style>
  <w:style w:type="paragraph" w:customStyle="1" w:styleId="E5F2B32291E240578DCDD7AB3C122D75">
    <w:name w:val="E5F2B32291E240578DCDD7AB3C122D75"/>
  </w:style>
  <w:style w:type="paragraph" w:customStyle="1" w:styleId="A6C0D013330640048A226676587D08C7">
    <w:name w:val="A6C0D013330640048A226676587D08C7"/>
  </w:style>
  <w:style w:type="paragraph" w:customStyle="1" w:styleId="DC64F792EC484ABCBCB723CED9593248">
    <w:name w:val="DC64F792EC484ABCBCB723CED9593248"/>
  </w:style>
  <w:style w:type="paragraph" w:customStyle="1" w:styleId="FDF9F206DB744EB4BC18883C855DE56B">
    <w:name w:val="FDF9F206DB744EB4BC18883C855DE56B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944AA"/>
    <w:rPr>
      <w:b/>
      <w:bCs/>
      <w:i/>
      <w:iCs/>
      <w:color w:val="1F497D" w:themeColor="text2"/>
    </w:rPr>
  </w:style>
  <w:style w:type="paragraph" w:customStyle="1" w:styleId="8072E9409B5C48039CB4BADB1AFD7C7F">
    <w:name w:val="8072E9409B5C48039CB4BADB1AFD7C7F"/>
  </w:style>
  <w:style w:type="paragraph" w:customStyle="1" w:styleId="BECE3DE6D715498CAEF131D270CE1177">
    <w:name w:val="BECE3DE6D715498CAEF131D270CE1177"/>
  </w:style>
  <w:style w:type="paragraph" w:customStyle="1" w:styleId="C75A07F4755B4C5EBFB0F932ABA7A392">
    <w:name w:val="C75A07F4755B4C5EBFB0F932ABA7A392"/>
  </w:style>
  <w:style w:type="paragraph" w:customStyle="1" w:styleId="4B8E2CD917B64A979A4945EEEC8527D2">
    <w:name w:val="4B8E2CD917B64A979A4945EEEC8527D2"/>
  </w:style>
  <w:style w:type="paragraph" w:customStyle="1" w:styleId="6B2167F402F24675B7372C8014269493">
    <w:name w:val="6B2167F402F24675B7372C8014269493"/>
  </w:style>
  <w:style w:type="character" w:styleId="Emphasis">
    <w:name w:val="Emphasis"/>
    <w:basedOn w:val="DefaultParagraphFont"/>
    <w:uiPriority w:val="20"/>
    <w:qFormat/>
    <w:rsid w:val="006B1CE3"/>
    <w:rPr>
      <w:i/>
      <w:iCs/>
    </w:rPr>
  </w:style>
  <w:style w:type="paragraph" w:customStyle="1" w:styleId="6C28210C3A0A4AE384866544DDA223E6">
    <w:name w:val="6C28210C3A0A4AE384866544DDA223E6"/>
  </w:style>
  <w:style w:type="paragraph" w:customStyle="1" w:styleId="F49EA12A70934503BF544BF4D37C3614">
    <w:name w:val="F49EA12A70934503BF544BF4D37C3614"/>
  </w:style>
  <w:style w:type="paragraph" w:customStyle="1" w:styleId="0E2DE75CE5F4415EAFF3A899EB696DB5">
    <w:name w:val="0E2DE75CE5F4415EAFF3A899EB696DB5"/>
  </w:style>
  <w:style w:type="paragraph" w:customStyle="1" w:styleId="4D3EA660AC234158B8E10ACD7AFF3D71">
    <w:name w:val="4D3EA660AC234158B8E10ACD7AFF3D71"/>
  </w:style>
  <w:style w:type="paragraph" w:customStyle="1" w:styleId="AB1498E52F7E4E5F828A8ADFF3508EF4">
    <w:name w:val="AB1498E52F7E4E5F828A8ADFF3508EF4"/>
    <w:rsid w:val="006B1CE3"/>
  </w:style>
  <w:style w:type="paragraph" w:customStyle="1" w:styleId="7D305B41C8E64759BFA1FC9F97EC6EA1">
    <w:name w:val="7D305B41C8E64759BFA1FC9F97EC6EA1"/>
    <w:rsid w:val="006B1CE3"/>
  </w:style>
  <w:style w:type="paragraph" w:customStyle="1" w:styleId="F67DA46D1D3D459A935BC12A5674F7C4">
    <w:name w:val="F67DA46D1D3D459A935BC12A5674F7C4"/>
    <w:rsid w:val="006B1CE3"/>
  </w:style>
  <w:style w:type="paragraph" w:customStyle="1" w:styleId="DDA9F2823DDD4685AD74E121D1BF347A">
    <w:name w:val="DDA9F2823DDD4685AD74E121D1BF347A"/>
    <w:rsid w:val="006B1CE3"/>
  </w:style>
  <w:style w:type="paragraph" w:customStyle="1" w:styleId="7E086570B7394C33818F28CC895A8319">
    <w:name w:val="7E086570B7394C33818F28CC895A8319"/>
    <w:rsid w:val="006B1CE3"/>
  </w:style>
  <w:style w:type="paragraph" w:customStyle="1" w:styleId="414E749B0D6A4CAC93BA9C6A78CBC46F">
    <w:name w:val="414E749B0D6A4CAC93BA9C6A78CBC46F"/>
    <w:rsid w:val="006B1CE3"/>
  </w:style>
  <w:style w:type="paragraph" w:customStyle="1" w:styleId="95F46BBB33BD4A788E4437801A371C26">
    <w:name w:val="95F46BBB33BD4A788E4437801A371C26"/>
    <w:rsid w:val="006B1CE3"/>
  </w:style>
  <w:style w:type="paragraph" w:customStyle="1" w:styleId="7C1459A532664E1B926E1544B891DAF0">
    <w:name w:val="7C1459A532664E1B926E1544B891DAF0"/>
    <w:rsid w:val="006B1CE3"/>
  </w:style>
  <w:style w:type="paragraph" w:customStyle="1" w:styleId="EF51493CA00C467389B5118CCC32BB43">
    <w:name w:val="EF51493CA00C467389B5118CCC32BB43"/>
    <w:rsid w:val="006B1CE3"/>
  </w:style>
  <w:style w:type="paragraph" w:customStyle="1" w:styleId="7A439D2C525D4CEF897D7D2FA21A0C86">
    <w:name w:val="7A439D2C525D4CEF897D7D2FA21A0C86"/>
    <w:rsid w:val="006B1CE3"/>
  </w:style>
  <w:style w:type="paragraph" w:customStyle="1" w:styleId="984B8F7C65D6414580DCA822E2D0CBE6">
    <w:name w:val="984B8F7C65D6414580DCA822E2D0CBE6"/>
    <w:rsid w:val="006B1CE3"/>
  </w:style>
  <w:style w:type="paragraph" w:customStyle="1" w:styleId="8D31449EFCC04F5EB4CDBAE4791C6976">
    <w:name w:val="8D31449EFCC04F5EB4CDBAE4791C6976"/>
    <w:rsid w:val="006B1CE3"/>
  </w:style>
  <w:style w:type="paragraph" w:customStyle="1" w:styleId="B7D89D92B7EB4AAFB402DF83CCAC3D24">
    <w:name w:val="B7D89D92B7EB4AAFB402DF83CCAC3D24"/>
    <w:rsid w:val="006B1CE3"/>
  </w:style>
  <w:style w:type="paragraph" w:customStyle="1" w:styleId="EE0D43DA039A40E2B5A56B57E24086B9">
    <w:name w:val="EE0D43DA039A40E2B5A56B57E24086B9"/>
    <w:rsid w:val="006B1CE3"/>
  </w:style>
  <w:style w:type="paragraph" w:customStyle="1" w:styleId="4D932E1B9BE14C6DA7C0974DE332083F">
    <w:name w:val="4D932E1B9BE14C6DA7C0974DE332083F"/>
    <w:rsid w:val="006B1CE3"/>
  </w:style>
  <w:style w:type="paragraph" w:customStyle="1" w:styleId="BCBCE32AB8834CBDB07D8E49F7699FB7">
    <w:name w:val="BCBCE32AB8834CBDB07D8E49F7699FB7"/>
    <w:rsid w:val="006B1CE3"/>
  </w:style>
  <w:style w:type="paragraph" w:customStyle="1" w:styleId="31B8ED53A0274A99932EA31428D89426">
    <w:name w:val="31B8ED53A0274A99932EA31428D89426"/>
    <w:rsid w:val="006B1CE3"/>
  </w:style>
  <w:style w:type="paragraph" w:customStyle="1" w:styleId="CEF906C50F28488DA3CA593E7DDAB2E2">
    <w:name w:val="CEF906C50F28488DA3CA593E7DDAB2E2"/>
    <w:rsid w:val="006B1CE3"/>
  </w:style>
  <w:style w:type="paragraph" w:customStyle="1" w:styleId="AAA5B95190C6454F955F239E579FBC1C">
    <w:name w:val="AAA5B95190C6454F955F239E579FBC1C"/>
    <w:rsid w:val="006B1CE3"/>
  </w:style>
  <w:style w:type="paragraph" w:customStyle="1" w:styleId="92E60D90CACC4702A02938AAD752034C">
    <w:name w:val="92E60D90CACC4702A02938AAD752034C"/>
    <w:rsid w:val="006B1CE3"/>
  </w:style>
  <w:style w:type="paragraph" w:customStyle="1" w:styleId="BB828BF9B0A949B6B2050D406DA24556">
    <w:name w:val="BB828BF9B0A949B6B2050D406DA24556"/>
    <w:rsid w:val="006B1CE3"/>
  </w:style>
  <w:style w:type="paragraph" w:customStyle="1" w:styleId="F5EF3CF5E6D74FA4AED8EE993C261998">
    <w:name w:val="F5EF3CF5E6D74FA4AED8EE993C261998"/>
    <w:rsid w:val="006B1CE3"/>
  </w:style>
  <w:style w:type="paragraph" w:customStyle="1" w:styleId="704081C3A88741EF97067B1FF800A3CF">
    <w:name w:val="704081C3A88741EF97067B1FF800A3CF"/>
    <w:rsid w:val="006B1CE3"/>
  </w:style>
  <w:style w:type="paragraph" w:customStyle="1" w:styleId="B6CF05D0643F43508ECA4E9F02174130">
    <w:name w:val="B6CF05D0643F43508ECA4E9F02174130"/>
    <w:rsid w:val="006B1CE3"/>
  </w:style>
  <w:style w:type="paragraph" w:customStyle="1" w:styleId="B1835102C1ED4BF88C1FAFD9BB49F99F">
    <w:name w:val="B1835102C1ED4BF88C1FAFD9BB49F99F"/>
    <w:rsid w:val="006B1CE3"/>
  </w:style>
  <w:style w:type="paragraph" w:customStyle="1" w:styleId="151C0EA25A464E12958C0C74075E424B">
    <w:name w:val="151C0EA25A464E12958C0C74075E424B"/>
    <w:rsid w:val="006B1CE3"/>
  </w:style>
  <w:style w:type="paragraph" w:customStyle="1" w:styleId="57326C73609D49DCA4AD7B48CE4FAA31">
    <w:name w:val="57326C73609D49DCA4AD7B48CE4FAA31"/>
    <w:rsid w:val="006B1CE3"/>
  </w:style>
  <w:style w:type="paragraph" w:customStyle="1" w:styleId="334A4FF4A84E4886A39CC3D72EA7906F">
    <w:name w:val="334A4FF4A84E4886A39CC3D72EA7906F"/>
    <w:rsid w:val="006B1CE3"/>
  </w:style>
  <w:style w:type="paragraph" w:customStyle="1" w:styleId="ADC539765A5340F299C67A72F5A71919">
    <w:name w:val="ADC539765A5340F299C67A72F5A71919"/>
    <w:rsid w:val="006B1CE3"/>
  </w:style>
  <w:style w:type="paragraph" w:customStyle="1" w:styleId="773B7097591949919C713FFA918843FA">
    <w:name w:val="773B7097591949919C713FFA918843FA"/>
    <w:rsid w:val="006B1CE3"/>
  </w:style>
  <w:style w:type="paragraph" w:customStyle="1" w:styleId="58B65521147F40F1BFF13782F452B765">
    <w:name w:val="58B65521147F40F1BFF13782F452B765"/>
    <w:rsid w:val="006B1CE3"/>
  </w:style>
  <w:style w:type="paragraph" w:customStyle="1" w:styleId="DF3C894A6C0B4BD5B0D2F632B2613068">
    <w:name w:val="DF3C894A6C0B4BD5B0D2F632B2613068"/>
    <w:rsid w:val="006B1CE3"/>
  </w:style>
  <w:style w:type="paragraph" w:customStyle="1" w:styleId="A045FA4AA264407DAA56AD3C971B18DD">
    <w:name w:val="A045FA4AA264407DAA56AD3C971B18DD"/>
    <w:rsid w:val="006B1CE3"/>
  </w:style>
  <w:style w:type="paragraph" w:customStyle="1" w:styleId="C60269194231429483BCB20E6DC0B576">
    <w:name w:val="C60269194231429483BCB20E6DC0B576"/>
    <w:rsid w:val="006B1CE3"/>
  </w:style>
  <w:style w:type="paragraph" w:customStyle="1" w:styleId="5A7E0359D2554A30A0269BC31A9AAECF">
    <w:name w:val="5A7E0359D2554A30A0269BC31A9AAECF"/>
    <w:rsid w:val="006B1CE3"/>
  </w:style>
  <w:style w:type="paragraph" w:customStyle="1" w:styleId="022944180AE04FC29D4A9706F57F99F7">
    <w:name w:val="022944180AE04FC29D4A9706F57F99F7"/>
    <w:rsid w:val="006B1CE3"/>
  </w:style>
  <w:style w:type="paragraph" w:customStyle="1" w:styleId="AC2E735F409E4024A164B4741B60A289">
    <w:name w:val="AC2E735F409E4024A164B4741B60A289"/>
    <w:rsid w:val="006B1CE3"/>
  </w:style>
  <w:style w:type="paragraph" w:customStyle="1" w:styleId="5593E82ADBF54B9C83BEB79ACC21413B">
    <w:name w:val="5593E82ADBF54B9C83BEB79ACC21413B"/>
    <w:rsid w:val="006B1CE3"/>
  </w:style>
  <w:style w:type="paragraph" w:customStyle="1" w:styleId="CC22C412A50641C9B74D8964D50AF9DA">
    <w:name w:val="CC22C412A50641C9B74D8964D50AF9DA"/>
    <w:rsid w:val="006B1CE3"/>
  </w:style>
  <w:style w:type="paragraph" w:customStyle="1" w:styleId="2E34E007AD1B4F428C78159D4D552CCD">
    <w:name w:val="2E34E007AD1B4F428C78159D4D552CCD"/>
    <w:rsid w:val="006B1CE3"/>
  </w:style>
  <w:style w:type="paragraph" w:customStyle="1" w:styleId="EA77594B0A3640D8BDED151993F7B4C2">
    <w:name w:val="EA77594B0A3640D8BDED151993F7B4C2"/>
    <w:rsid w:val="006B1CE3"/>
  </w:style>
  <w:style w:type="paragraph" w:customStyle="1" w:styleId="2D6E0183A4DF4FBEB03391800692A57E">
    <w:name w:val="2D6E0183A4DF4FBEB03391800692A57E"/>
    <w:rsid w:val="006B1CE3"/>
  </w:style>
  <w:style w:type="paragraph" w:customStyle="1" w:styleId="420158F3B27B4BF58B69CE9731891BE4">
    <w:name w:val="420158F3B27B4BF58B69CE9731891BE4"/>
    <w:rsid w:val="006B1CE3"/>
  </w:style>
  <w:style w:type="paragraph" w:customStyle="1" w:styleId="BEA3929575034B80848F8807B111E23A">
    <w:name w:val="BEA3929575034B80848F8807B111E23A"/>
    <w:rsid w:val="006B1CE3"/>
  </w:style>
  <w:style w:type="paragraph" w:customStyle="1" w:styleId="9A7F867ECE1941D2A1B1B2FBACCE7A10">
    <w:name w:val="9A7F867ECE1941D2A1B1B2FBACCE7A10"/>
    <w:rsid w:val="006B1CE3"/>
  </w:style>
  <w:style w:type="paragraph" w:customStyle="1" w:styleId="5467718996604035A47AF5DD4CFAAD26">
    <w:name w:val="5467718996604035A47AF5DD4CFAAD26"/>
    <w:rsid w:val="006B1CE3"/>
  </w:style>
  <w:style w:type="paragraph" w:customStyle="1" w:styleId="CC3EDE47B8624577812A40490F86B9B2">
    <w:name w:val="CC3EDE47B8624577812A40490F86B9B2"/>
    <w:rsid w:val="006B1CE3"/>
  </w:style>
  <w:style w:type="paragraph" w:customStyle="1" w:styleId="8AC686CF53A94CD7854C11CBEDCE4014">
    <w:name w:val="8AC686CF53A94CD7854C11CBEDCE4014"/>
    <w:rsid w:val="006B1CE3"/>
  </w:style>
  <w:style w:type="paragraph" w:customStyle="1" w:styleId="BE731248396E4BFDB4EC003F3908B6B2">
    <w:name w:val="BE731248396E4BFDB4EC003F3908B6B2"/>
    <w:rsid w:val="006B1CE3"/>
  </w:style>
  <w:style w:type="paragraph" w:customStyle="1" w:styleId="D9D57E0540C14E09B4BC786508B39BFF">
    <w:name w:val="D9D57E0540C14E09B4BC786508B39BFF"/>
    <w:rsid w:val="006B1CE3"/>
  </w:style>
  <w:style w:type="paragraph" w:customStyle="1" w:styleId="4F9668BA1D8F4DAEB8CF97594B206449">
    <w:name w:val="4F9668BA1D8F4DAEB8CF97594B206449"/>
    <w:rsid w:val="006B1CE3"/>
  </w:style>
  <w:style w:type="paragraph" w:customStyle="1" w:styleId="D3548A13AAA94B74A21CC2D97940EFDF">
    <w:name w:val="D3548A13AAA94B74A21CC2D97940EFDF"/>
    <w:rsid w:val="006B1CE3"/>
  </w:style>
  <w:style w:type="paragraph" w:customStyle="1" w:styleId="77FE2D25543749DB9BBC92E00F013676">
    <w:name w:val="77FE2D25543749DB9BBC92E00F013676"/>
    <w:rsid w:val="006B1CE3"/>
  </w:style>
  <w:style w:type="paragraph" w:customStyle="1" w:styleId="E019F83C171647E197593C13130BC4A4">
    <w:name w:val="E019F83C171647E197593C13130BC4A4"/>
    <w:rsid w:val="006B1CE3"/>
  </w:style>
  <w:style w:type="paragraph" w:customStyle="1" w:styleId="384F38457AC242B3B2DFE3B6238763D4">
    <w:name w:val="384F38457AC242B3B2DFE3B6238763D4"/>
    <w:rsid w:val="006B1CE3"/>
  </w:style>
  <w:style w:type="paragraph" w:customStyle="1" w:styleId="320B83731081448AA3B86F12E1641178">
    <w:name w:val="320B83731081448AA3B86F12E1641178"/>
    <w:rsid w:val="006B1CE3"/>
  </w:style>
  <w:style w:type="paragraph" w:customStyle="1" w:styleId="C80B8C66C3814991BDDA3F744ED7E1DB">
    <w:name w:val="C80B8C66C3814991BDDA3F744ED7E1DB"/>
    <w:rsid w:val="006B1CE3"/>
  </w:style>
  <w:style w:type="paragraph" w:customStyle="1" w:styleId="8431A813559E4DB98D2C3D77B5FF4B2A">
    <w:name w:val="8431A813559E4DB98D2C3D77B5FF4B2A"/>
    <w:rsid w:val="006B1CE3"/>
  </w:style>
  <w:style w:type="paragraph" w:customStyle="1" w:styleId="F0C784E674344F2CB4043F240DC94F09">
    <w:name w:val="F0C784E674344F2CB4043F240DC94F09"/>
    <w:rsid w:val="006B1CE3"/>
  </w:style>
  <w:style w:type="paragraph" w:customStyle="1" w:styleId="485B8F21FE94467FA311187948A87C47">
    <w:name w:val="485B8F21FE94467FA311187948A87C47"/>
    <w:rsid w:val="006B1CE3"/>
  </w:style>
  <w:style w:type="paragraph" w:customStyle="1" w:styleId="365950D934014D20BBFF49C06F1F3035">
    <w:name w:val="365950D934014D20BBFF49C06F1F3035"/>
    <w:rsid w:val="006B1CE3"/>
  </w:style>
  <w:style w:type="paragraph" w:customStyle="1" w:styleId="8A28A95FB5F145958D1177D692BCC969">
    <w:name w:val="8A28A95FB5F145958D1177D692BCC969"/>
    <w:rsid w:val="006B1CE3"/>
  </w:style>
  <w:style w:type="paragraph" w:customStyle="1" w:styleId="56ACAEBF4DB148F8A747EA88A6DA3EE7">
    <w:name w:val="56ACAEBF4DB148F8A747EA88A6DA3EE7"/>
    <w:rsid w:val="006B1CE3"/>
  </w:style>
  <w:style w:type="paragraph" w:customStyle="1" w:styleId="E55F4D8450FA4D0188BC55C9F54BF25D">
    <w:name w:val="E55F4D8450FA4D0188BC55C9F54BF25D"/>
    <w:rsid w:val="006B1CE3"/>
  </w:style>
  <w:style w:type="paragraph" w:customStyle="1" w:styleId="0BB5FBD473F648D7ADD7577DC550C2E7">
    <w:name w:val="0BB5FBD473F648D7ADD7577DC550C2E7"/>
    <w:rsid w:val="006B1CE3"/>
  </w:style>
  <w:style w:type="paragraph" w:customStyle="1" w:styleId="2B716863875C4EE081C60C9F3FF01018">
    <w:name w:val="2B716863875C4EE081C60C9F3FF01018"/>
    <w:rsid w:val="006B1CE3"/>
  </w:style>
  <w:style w:type="paragraph" w:customStyle="1" w:styleId="DE915404ABBE46FCA223854E36D61682">
    <w:name w:val="DE915404ABBE46FCA223854E36D61682"/>
    <w:rsid w:val="006B1CE3"/>
  </w:style>
  <w:style w:type="paragraph" w:customStyle="1" w:styleId="5DF087B049A14CD5ACFE34FCD404DAA0">
    <w:name w:val="5DF087B049A14CD5ACFE34FCD404DAA0"/>
    <w:rsid w:val="006B1CE3"/>
  </w:style>
  <w:style w:type="paragraph" w:customStyle="1" w:styleId="D3FAD5853F4645E98131733ACAB54005">
    <w:name w:val="D3FAD5853F4645E98131733ACAB54005"/>
    <w:rsid w:val="006B1CE3"/>
  </w:style>
  <w:style w:type="paragraph" w:customStyle="1" w:styleId="2900E5F8A6FC4C90A551A2759148043F">
    <w:name w:val="2900E5F8A6FC4C90A551A2759148043F"/>
    <w:rsid w:val="006B1CE3"/>
  </w:style>
  <w:style w:type="paragraph" w:customStyle="1" w:styleId="7F5D485CD87243DEBBA7BE3EDB59F78F">
    <w:name w:val="7F5D485CD87243DEBBA7BE3EDB59F78F"/>
    <w:rsid w:val="006B1CE3"/>
  </w:style>
  <w:style w:type="paragraph" w:customStyle="1" w:styleId="B781531E98994A7FA6FE0B4FDC1D8A76">
    <w:name w:val="B781531E98994A7FA6FE0B4FDC1D8A76"/>
    <w:rsid w:val="006B1CE3"/>
  </w:style>
  <w:style w:type="paragraph" w:customStyle="1" w:styleId="EBEB03A0CE864190B93A62216E785FF0">
    <w:name w:val="EBEB03A0CE864190B93A62216E785FF0"/>
    <w:rsid w:val="006B1CE3"/>
  </w:style>
  <w:style w:type="paragraph" w:customStyle="1" w:styleId="366F9EC8249243BCB0C17AA5915A3C97">
    <w:name w:val="366F9EC8249243BCB0C17AA5915A3C97"/>
    <w:rsid w:val="006B1CE3"/>
  </w:style>
  <w:style w:type="paragraph" w:customStyle="1" w:styleId="053D0891C2E84E17B1BE73B4D248FE4C">
    <w:name w:val="053D0891C2E84E17B1BE73B4D248FE4C"/>
    <w:rsid w:val="006B1CE3"/>
  </w:style>
  <w:style w:type="paragraph" w:customStyle="1" w:styleId="ADEE5D6EBBE2476DB515056870DD967F">
    <w:name w:val="ADEE5D6EBBE2476DB515056870DD967F"/>
    <w:rsid w:val="006B1CE3"/>
  </w:style>
  <w:style w:type="paragraph" w:customStyle="1" w:styleId="5C848B1C8BB24330B029FC820BBB50F3">
    <w:name w:val="5C848B1C8BB24330B029FC820BBB50F3"/>
    <w:rsid w:val="006B1CE3"/>
  </w:style>
  <w:style w:type="paragraph" w:customStyle="1" w:styleId="22B37E02A59D4BC99FF0F5656AB510F2">
    <w:name w:val="22B37E02A59D4BC99FF0F5656AB510F2"/>
    <w:rsid w:val="006B1CE3"/>
  </w:style>
  <w:style w:type="paragraph" w:customStyle="1" w:styleId="BFFDC280E5DF4854BB51FFA0DA763E8B">
    <w:name w:val="BFFDC280E5DF4854BB51FFA0DA763E8B"/>
    <w:rsid w:val="006B1CE3"/>
  </w:style>
  <w:style w:type="paragraph" w:customStyle="1" w:styleId="4DF6D7565BED435E923468DD17AE9CB0">
    <w:name w:val="4DF6D7565BED435E923468DD17AE9CB0"/>
    <w:rsid w:val="006B1CE3"/>
  </w:style>
  <w:style w:type="paragraph" w:customStyle="1" w:styleId="5992AF9A0B0549C89A737356BA88D0B1">
    <w:name w:val="5992AF9A0B0549C89A737356BA88D0B1"/>
    <w:rsid w:val="006B1CE3"/>
  </w:style>
  <w:style w:type="paragraph" w:customStyle="1" w:styleId="5B27FB07A1214A3AB3279BE48C5CEA5E">
    <w:name w:val="5B27FB07A1214A3AB3279BE48C5CEA5E"/>
    <w:rsid w:val="006B1CE3"/>
  </w:style>
  <w:style w:type="paragraph" w:customStyle="1" w:styleId="091F8686DFA0405E8F3AD44DEE40677F">
    <w:name w:val="091F8686DFA0405E8F3AD44DEE40677F"/>
    <w:rsid w:val="006B1CE3"/>
  </w:style>
  <w:style w:type="paragraph" w:customStyle="1" w:styleId="539B2DE574C4426F9B3E532F056D81A5">
    <w:name w:val="539B2DE574C4426F9B3E532F056D81A5"/>
    <w:rsid w:val="006B1CE3"/>
  </w:style>
  <w:style w:type="paragraph" w:customStyle="1" w:styleId="0A1C1314D5784AA9885DCF356587F3DA">
    <w:name w:val="0A1C1314D5784AA9885DCF356587F3DA"/>
    <w:rsid w:val="006B1CE3"/>
  </w:style>
  <w:style w:type="paragraph" w:customStyle="1" w:styleId="982549C1E715480F8F610A1EECA8BA9B">
    <w:name w:val="982549C1E715480F8F610A1EECA8BA9B"/>
    <w:rsid w:val="006B1CE3"/>
  </w:style>
  <w:style w:type="paragraph" w:customStyle="1" w:styleId="5A22FB66F1C9463EAA666A91C6F1A661">
    <w:name w:val="5A22FB66F1C9463EAA666A91C6F1A661"/>
    <w:rsid w:val="006B1CE3"/>
  </w:style>
  <w:style w:type="paragraph" w:customStyle="1" w:styleId="072667D1A31C419686A823B763515411">
    <w:name w:val="072667D1A31C419686A823B763515411"/>
    <w:rsid w:val="006B1CE3"/>
  </w:style>
  <w:style w:type="paragraph" w:customStyle="1" w:styleId="2887310A417448B580AA38BF405D3F4F">
    <w:name w:val="2887310A417448B580AA38BF405D3F4F"/>
    <w:rsid w:val="006B1CE3"/>
  </w:style>
  <w:style w:type="paragraph" w:customStyle="1" w:styleId="E228963E6F8C4C7E91A3DCAD62E9A18D">
    <w:name w:val="E228963E6F8C4C7E91A3DCAD62E9A18D"/>
    <w:rsid w:val="006B1CE3"/>
  </w:style>
  <w:style w:type="paragraph" w:customStyle="1" w:styleId="37FE78CC25F54D18951D481763BA88DE">
    <w:name w:val="37FE78CC25F54D18951D481763BA88DE"/>
    <w:rsid w:val="006B1CE3"/>
  </w:style>
  <w:style w:type="paragraph" w:customStyle="1" w:styleId="BF264E8B9958462CA9F5ACD79F210AE9">
    <w:name w:val="BF264E8B9958462CA9F5ACD79F210AE9"/>
    <w:rsid w:val="006B1CE3"/>
  </w:style>
  <w:style w:type="paragraph" w:customStyle="1" w:styleId="E0B469C427254BEA903F55CFC5713C87">
    <w:name w:val="E0B469C427254BEA903F55CFC5713C87"/>
    <w:rsid w:val="006B1CE3"/>
  </w:style>
  <w:style w:type="paragraph" w:customStyle="1" w:styleId="AA512360553347EE89E2AC69E97AC2C2">
    <w:name w:val="AA512360553347EE89E2AC69E97AC2C2"/>
    <w:rsid w:val="006B1CE3"/>
  </w:style>
  <w:style w:type="paragraph" w:customStyle="1" w:styleId="7817B1E7F1ED4BFCAF0E763590D886AD">
    <w:name w:val="7817B1E7F1ED4BFCAF0E763590D886AD"/>
    <w:rsid w:val="006B1CE3"/>
  </w:style>
  <w:style w:type="paragraph" w:customStyle="1" w:styleId="35F8B7BD96DC45B585F9DF63BC79721C">
    <w:name w:val="35F8B7BD96DC45B585F9DF63BC79721C"/>
    <w:rsid w:val="006B1CE3"/>
  </w:style>
  <w:style w:type="paragraph" w:customStyle="1" w:styleId="BD460431385348EBA0863216BE3B961D">
    <w:name w:val="BD460431385348EBA0863216BE3B961D"/>
    <w:rsid w:val="006B1CE3"/>
  </w:style>
  <w:style w:type="paragraph" w:customStyle="1" w:styleId="3ABAF0CB5E4C40F0874B7ED8A5CEAEA1">
    <w:name w:val="3ABAF0CB5E4C40F0874B7ED8A5CEAEA1"/>
    <w:rsid w:val="006B1CE3"/>
  </w:style>
  <w:style w:type="paragraph" w:customStyle="1" w:styleId="947D7AF4B4044701A004E9AD6CC4ED5B">
    <w:name w:val="947D7AF4B4044701A004E9AD6CC4ED5B"/>
    <w:rsid w:val="006B1CE3"/>
  </w:style>
  <w:style w:type="paragraph" w:customStyle="1" w:styleId="C64B1DD6790D44168B55C2EB9C34E1B8">
    <w:name w:val="C64B1DD6790D44168B55C2EB9C34E1B8"/>
    <w:rsid w:val="006B1CE3"/>
  </w:style>
  <w:style w:type="paragraph" w:customStyle="1" w:styleId="02D27799102843C1B400FDFB88B05881">
    <w:name w:val="02D27799102843C1B400FDFB88B05881"/>
    <w:rsid w:val="006B1CE3"/>
  </w:style>
  <w:style w:type="paragraph" w:customStyle="1" w:styleId="DF3DB5817DB048268C5EB8BD2C7E8ECC">
    <w:name w:val="DF3DB5817DB048268C5EB8BD2C7E8ECC"/>
    <w:rsid w:val="006B1CE3"/>
  </w:style>
  <w:style w:type="paragraph" w:customStyle="1" w:styleId="10F85C43DCEB47BBB143A3E79066476D">
    <w:name w:val="10F85C43DCEB47BBB143A3E79066476D"/>
    <w:rsid w:val="006B1CE3"/>
  </w:style>
  <w:style w:type="paragraph" w:customStyle="1" w:styleId="54B5961ABA93453D80E5F3256A14800D">
    <w:name w:val="54B5961ABA93453D80E5F3256A14800D"/>
    <w:rsid w:val="006B1CE3"/>
  </w:style>
  <w:style w:type="paragraph" w:customStyle="1" w:styleId="86787592F6434C7CB759C3409F53E27A">
    <w:name w:val="86787592F6434C7CB759C3409F53E27A"/>
    <w:rsid w:val="006B1CE3"/>
  </w:style>
  <w:style w:type="paragraph" w:customStyle="1" w:styleId="CE2D84808E9B461A9670E465C2671800">
    <w:name w:val="CE2D84808E9B461A9670E465C2671800"/>
    <w:rsid w:val="006B1CE3"/>
  </w:style>
  <w:style w:type="paragraph" w:customStyle="1" w:styleId="38112890D19242EA936925BB0ADEE99A">
    <w:name w:val="38112890D19242EA936925BB0ADEE99A"/>
    <w:rsid w:val="006B1CE3"/>
  </w:style>
  <w:style w:type="paragraph" w:customStyle="1" w:styleId="9179E6329BC94FADAE190E70ADD44CEB">
    <w:name w:val="9179E6329BC94FADAE190E70ADD44CEB"/>
    <w:rsid w:val="006B1CE3"/>
  </w:style>
  <w:style w:type="paragraph" w:customStyle="1" w:styleId="43230FF774534CBD87FB5C4D49C308C9">
    <w:name w:val="43230FF774534CBD87FB5C4D49C308C9"/>
    <w:rsid w:val="006B1CE3"/>
  </w:style>
  <w:style w:type="paragraph" w:customStyle="1" w:styleId="B6BFF2D0FEEE40D3A15559D53C2C4923">
    <w:name w:val="B6BFF2D0FEEE40D3A15559D53C2C4923"/>
    <w:rsid w:val="006B1CE3"/>
  </w:style>
  <w:style w:type="paragraph" w:customStyle="1" w:styleId="7A5696D29DFB48BF96ECFCCF0479FA60">
    <w:name w:val="7A5696D29DFB48BF96ECFCCF0479FA60"/>
    <w:rsid w:val="006B1CE3"/>
  </w:style>
  <w:style w:type="paragraph" w:customStyle="1" w:styleId="AA368F36316543CDACCE2AEED9C19D49">
    <w:name w:val="AA368F36316543CDACCE2AEED9C19D49"/>
    <w:rsid w:val="006B1CE3"/>
  </w:style>
  <w:style w:type="paragraph" w:customStyle="1" w:styleId="7599757EB36B44C8A4079CD020ED3E1C">
    <w:name w:val="7599757EB36B44C8A4079CD020ED3E1C"/>
    <w:rsid w:val="006B1CE3"/>
  </w:style>
  <w:style w:type="paragraph" w:customStyle="1" w:styleId="33C509763B4A4045BD7CB3F4A298C76B">
    <w:name w:val="33C509763B4A4045BD7CB3F4A298C76B"/>
    <w:rsid w:val="006B1CE3"/>
  </w:style>
  <w:style w:type="paragraph" w:customStyle="1" w:styleId="2F611E4AF5C54F148220992874599891">
    <w:name w:val="2F611E4AF5C54F148220992874599891"/>
    <w:rsid w:val="006B1CE3"/>
  </w:style>
  <w:style w:type="paragraph" w:customStyle="1" w:styleId="1096FEAB65F841BF92067DC197FF5AAC">
    <w:name w:val="1096FEAB65F841BF92067DC197FF5AAC"/>
    <w:rsid w:val="006B1CE3"/>
  </w:style>
  <w:style w:type="paragraph" w:customStyle="1" w:styleId="505A87D49D194FBBA933C4E7D893DDAA">
    <w:name w:val="505A87D49D194FBBA933C4E7D893DDAA"/>
    <w:rsid w:val="006B1CE3"/>
  </w:style>
  <w:style w:type="paragraph" w:customStyle="1" w:styleId="4F5CF4D9D06C47648E1E06B29237DCCF">
    <w:name w:val="4F5CF4D9D06C47648E1E06B29237DCCF"/>
    <w:rsid w:val="006B1CE3"/>
  </w:style>
  <w:style w:type="paragraph" w:customStyle="1" w:styleId="83005928E24C44B280724F54BBE6BCE9">
    <w:name w:val="83005928E24C44B280724F54BBE6BCE9"/>
    <w:rsid w:val="006B1CE3"/>
  </w:style>
  <w:style w:type="paragraph" w:customStyle="1" w:styleId="79282CD739EB497383E2F87EF8859CAC">
    <w:name w:val="79282CD739EB497383E2F87EF8859CAC"/>
    <w:rsid w:val="006B1CE3"/>
  </w:style>
  <w:style w:type="paragraph" w:customStyle="1" w:styleId="20913BED22844C81973CE4FD2680A6DE">
    <w:name w:val="20913BED22844C81973CE4FD2680A6DE"/>
    <w:rsid w:val="006B1CE3"/>
  </w:style>
  <w:style w:type="paragraph" w:customStyle="1" w:styleId="950D988B8E3F4ADE85058A138A325D4A">
    <w:name w:val="950D988B8E3F4ADE85058A138A325D4A"/>
    <w:rsid w:val="006B1CE3"/>
  </w:style>
  <w:style w:type="paragraph" w:customStyle="1" w:styleId="EC25A415A66C4A21AA12D728C4DF4F24">
    <w:name w:val="EC25A415A66C4A21AA12D728C4DF4F24"/>
    <w:rsid w:val="006B1CE3"/>
  </w:style>
  <w:style w:type="paragraph" w:customStyle="1" w:styleId="9477774E010546D388B7C023FD6FAF40">
    <w:name w:val="9477774E010546D388B7C023FD6FAF40"/>
    <w:rsid w:val="006B1CE3"/>
  </w:style>
  <w:style w:type="paragraph" w:customStyle="1" w:styleId="FE1D05FF5CF849D0B1E441F329A9A053">
    <w:name w:val="FE1D05FF5CF849D0B1E441F329A9A053"/>
    <w:rsid w:val="006B1CE3"/>
  </w:style>
  <w:style w:type="paragraph" w:customStyle="1" w:styleId="32DA78FD8DE14A0FA5F6E5FCD8AEBF5B">
    <w:name w:val="32DA78FD8DE14A0FA5F6E5FCD8AEBF5B"/>
    <w:rsid w:val="006B1CE3"/>
  </w:style>
  <w:style w:type="paragraph" w:customStyle="1" w:styleId="945B1B29C62B4DB3889609F9AEF6D045">
    <w:name w:val="945B1B29C62B4DB3889609F9AEF6D045"/>
    <w:rsid w:val="006B1CE3"/>
  </w:style>
  <w:style w:type="paragraph" w:customStyle="1" w:styleId="9FF0E3B8C2C0410CAA9E13AA353262AC">
    <w:name w:val="9FF0E3B8C2C0410CAA9E13AA353262AC"/>
    <w:rsid w:val="006B1CE3"/>
  </w:style>
  <w:style w:type="paragraph" w:customStyle="1" w:styleId="608346A8FF3A473281440E599F2E8918">
    <w:name w:val="608346A8FF3A473281440E599F2E8918"/>
    <w:rsid w:val="006B1CE3"/>
  </w:style>
  <w:style w:type="paragraph" w:customStyle="1" w:styleId="217A8535FDF644B3B97DEA4F33132185">
    <w:name w:val="217A8535FDF644B3B97DEA4F33132185"/>
    <w:rsid w:val="006B1CE3"/>
  </w:style>
  <w:style w:type="paragraph" w:customStyle="1" w:styleId="1B2CC9219B9F491A82079C68A83F85DA">
    <w:name w:val="1B2CC9219B9F491A82079C68A83F85DA"/>
    <w:rsid w:val="006B1CE3"/>
  </w:style>
  <w:style w:type="paragraph" w:customStyle="1" w:styleId="E4466FDE98D444BBA9B32DE477E02D1E">
    <w:name w:val="E4466FDE98D444BBA9B32DE477E02D1E"/>
    <w:rsid w:val="006B1CE3"/>
  </w:style>
  <w:style w:type="paragraph" w:customStyle="1" w:styleId="64BEF0F7B4EA43B79BC6A9696E6B50E2">
    <w:name w:val="64BEF0F7B4EA43B79BC6A9696E6B50E2"/>
    <w:rsid w:val="006B1CE3"/>
  </w:style>
  <w:style w:type="paragraph" w:customStyle="1" w:styleId="2B930BF209E942FE960B535E8708C9CF">
    <w:name w:val="2B930BF209E942FE960B535E8708C9CF"/>
    <w:rsid w:val="006B1CE3"/>
  </w:style>
  <w:style w:type="paragraph" w:customStyle="1" w:styleId="4C1C3DC110144BA7BE836419C7B94E74">
    <w:name w:val="4C1C3DC110144BA7BE836419C7B94E74"/>
    <w:rsid w:val="006B1CE3"/>
  </w:style>
  <w:style w:type="paragraph" w:customStyle="1" w:styleId="C8AC7C28564C48B19BD359615C6788A5">
    <w:name w:val="C8AC7C28564C48B19BD359615C6788A5"/>
    <w:rsid w:val="006B1CE3"/>
  </w:style>
  <w:style w:type="paragraph" w:customStyle="1" w:styleId="7098B48147DF4064AC721C65F575A349">
    <w:name w:val="7098B48147DF4064AC721C65F575A349"/>
    <w:rsid w:val="00340F6A"/>
  </w:style>
  <w:style w:type="paragraph" w:customStyle="1" w:styleId="D314C83279D84F538FF40B39242B7E91">
    <w:name w:val="D314C83279D84F538FF40B39242B7E91"/>
    <w:rsid w:val="00340F6A"/>
  </w:style>
  <w:style w:type="paragraph" w:customStyle="1" w:styleId="4FE7CDA9266C4C8DA6FE59DD0F313382">
    <w:name w:val="4FE7CDA9266C4C8DA6FE59DD0F313382"/>
    <w:rsid w:val="00340F6A"/>
  </w:style>
  <w:style w:type="paragraph" w:customStyle="1" w:styleId="7B10BD20722D49C3AED62B2F30C4377A">
    <w:name w:val="7B10BD20722D49C3AED62B2F30C4377A"/>
    <w:rsid w:val="00340F6A"/>
  </w:style>
  <w:style w:type="paragraph" w:customStyle="1" w:styleId="BB2F830786C14E5AB5418D1D01F80E7B">
    <w:name w:val="BB2F830786C14E5AB5418D1D01F80E7B"/>
    <w:rsid w:val="00340F6A"/>
  </w:style>
  <w:style w:type="paragraph" w:customStyle="1" w:styleId="E534A9F123AC450AACEE3AFB6021B43D">
    <w:name w:val="E534A9F123AC450AACEE3AFB6021B43D"/>
    <w:rsid w:val="009944AA"/>
  </w:style>
  <w:style w:type="paragraph" w:customStyle="1" w:styleId="2C13BE96BE9F4EE3B9FADB193F302CC1">
    <w:name w:val="2C13BE96BE9F4EE3B9FADB193F302CC1"/>
    <w:rsid w:val="009944AA"/>
  </w:style>
  <w:style w:type="paragraph" w:customStyle="1" w:styleId="BBC85B4572C64E0BAE61A84A3FABBEF9">
    <w:name w:val="BBC85B4572C64E0BAE61A84A3FABBEF9"/>
    <w:rsid w:val="009944AA"/>
  </w:style>
  <w:style w:type="paragraph" w:customStyle="1" w:styleId="7910CFF2C92143D4B55AA11C6C43416B">
    <w:name w:val="7910CFF2C92143D4B55AA11C6C43416B"/>
    <w:rsid w:val="009944AA"/>
  </w:style>
  <w:style w:type="paragraph" w:customStyle="1" w:styleId="0AA79768934D4D0682888AC505CFDDEA">
    <w:name w:val="0AA79768934D4D0682888AC505CFDDEA"/>
    <w:rsid w:val="009944AA"/>
  </w:style>
  <w:style w:type="paragraph" w:customStyle="1" w:styleId="38C28B8594404B9991FBB539062EF87C">
    <w:name w:val="38C28B8594404B9991FBB539062EF87C"/>
    <w:rsid w:val="009944AA"/>
  </w:style>
  <w:style w:type="paragraph" w:customStyle="1" w:styleId="4446803AC54642F9AA09134B749D3D76">
    <w:name w:val="4446803AC54642F9AA09134B749D3D76"/>
    <w:rsid w:val="009944AA"/>
  </w:style>
  <w:style w:type="paragraph" w:customStyle="1" w:styleId="FD3CF2FAC296410798D66645F786F3AE">
    <w:name w:val="FD3CF2FAC296410798D66645F786F3AE"/>
    <w:rsid w:val="009944AA"/>
  </w:style>
  <w:style w:type="paragraph" w:customStyle="1" w:styleId="CC7D6798D7B8433D97F13CEBA416E4CC">
    <w:name w:val="CC7D6798D7B8433D97F13CEBA416E4CC"/>
    <w:rsid w:val="009944AA"/>
  </w:style>
  <w:style w:type="paragraph" w:customStyle="1" w:styleId="871326BB352A4D8A9291F78CBC467B74">
    <w:name w:val="871326BB352A4D8A9291F78CBC467B74"/>
    <w:rsid w:val="009944AA"/>
  </w:style>
  <w:style w:type="paragraph" w:customStyle="1" w:styleId="6AAC5FC2CAF7484B9297AAB99A202A52">
    <w:name w:val="6AAC5FC2CAF7484B9297AAB99A202A52"/>
    <w:rsid w:val="009944AA"/>
  </w:style>
  <w:style w:type="paragraph" w:customStyle="1" w:styleId="3B9391B56FCF41D38F73908038283161">
    <w:name w:val="3B9391B56FCF41D38F73908038283161"/>
    <w:rsid w:val="009944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9944AA"/>
    <w:rPr>
      <w:color w:val="808080"/>
    </w:rPr>
  </w:style>
  <w:style w:type="paragraph" w:customStyle="1" w:styleId="EF1F8E624C21411495BBE86E57261827">
    <w:name w:val="EF1F8E624C21411495BBE86E57261827"/>
  </w:style>
  <w:style w:type="paragraph" w:customStyle="1" w:styleId="15A7089E0FA14FF88AEF5FB0DB794EAD">
    <w:name w:val="15A7089E0FA14FF88AEF5FB0DB794EAD"/>
  </w:style>
  <w:style w:type="paragraph" w:customStyle="1" w:styleId="31965A77FFB84D26B30D0DEF7EE55402">
    <w:name w:val="31965A77FFB84D26B30D0DEF7EE55402"/>
  </w:style>
  <w:style w:type="paragraph" w:customStyle="1" w:styleId="D24DECBC705A4A73973B8E7E66087F22">
    <w:name w:val="D24DECBC705A4A73973B8E7E66087F22"/>
  </w:style>
  <w:style w:type="paragraph" w:customStyle="1" w:styleId="2DB2D65123D346C39EEBFABBCB2703F2">
    <w:name w:val="2DB2D65123D346C39EEBFABBCB2703F2"/>
  </w:style>
  <w:style w:type="paragraph" w:customStyle="1" w:styleId="E5F2B32291E240578DCDD7AB3C122D75">
    <w:name w:val="E5F2B32291E240578DCDD7AB3C122D75"/>
  </w:style>
  <w:style w:type="paragraph" w:customStyle="1" w:styleId="A6C0D013330640048A226676587D08C7">
    <w:name w:val="A6C0D013330640048A226676587D08C7"/>
  </w:style>
  <w:style w:type="paragraph" w:customStyle="1" w:styleId="DC64F792EC484ABCBCB723CED9593248">
    <w:name w:val="DC64F792EC484ABCBCB723CED9593248"/>
  </w:style>
  <w:style w:type="paragraph" w:customStyle="1" w:styleId="FDF9F206DB744EB4BC18883C855DE56B">
    <w:name w:val="FDF9F206DB744EB4BC18883C855DE56B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944AA"/>
    <w:rPr>
      <w:b/>
      <w:bCs/>
      <w:i/>
      <w:iCs/>
      <w:color w:val="1F497D" w:themeColor="text2"/>
    </w:rPr>
  </w:style>
  <w:style w:type="paragraph" w:customStyle="1" w:styleId="8072E9409B5C48039CB4BADB1AFD7C7F">
    <w:name w:val="8072E9409B5C48039CB4BADB1AFD7C7F"/>
  </w:style>
  <w:style w:type="paragraph" w:customStyle="1" w:styleId="BECE3DE6D715498CAEF131D270CE1177">
    <w:name w:val="BECE3DE6D715498CAEF131D270CE1177"/>
  </w:style>
  <w:style w:type="paragraph" w:customStyle="1" w:styleId="C75A07F4755B4C5EBFB0F932ABA7A392">
    <w:name w:val="C75A07F4755B4C5EBFB0F932ABA7A392"/>
  </w:style>
  <w:style w:type="paragraph" w:customStyle="1" w:styleId="4B8E2CD917B64A979A4945EEEC8527D2">
    <w:name w:val="4B8E2CD917B64A979A4945EEEC8527D2"/>
  </w:style>
  <w:style w:type="paragraph" w:customStyle="1" w:styleId="6B2167F402F24675B7372C8014269493">
    <w:name w:val="6B2167F402F24675B7372C8014269493"/>
  </w:style>
  <w:style w:type="character" w:styleId="Emphasis">
    <w:name w:val="Emphasis"/>
    <w:basedOn w:val="DefaultParagraphFont"/>
    <w:uiPriority w:val="20"/>
    <w:qFormat/>
    <w:rsid w:val="006B1CE3"/>
    <w:rPr>
      <w:i/>
      <w:iCs/>
    </w:rPr>
  </w:style>
  <w:style w:type="paragraph" w:customStyle="1" w:styleId="6C28210C3A0A4AE384866544DDA223E6">
    <w:name w:val="6C28210C3A0A4AE384866544DDA223E6"/>
  </w:style>
  <w:style w:type="paragraph" w:customStyle="1" w:styleId="F49EA12A70934503BF544BF4D37C3614">
    <w:name w:val="F49EA12A70934503BF544BF4D37C3614"/>
  </w:style>
  <w:style w:type="paragraph" w:customStyle="1" w:styleId="0E2DE75CE5F4415EAFF3A899EB696DB5">
    <w:name w:val="0E2DE75CE5F4415EAFF3A899EB696DB5"/>
  </w:style>
  <w:style w:type="paragraph" w:customStyle="1" w:styleId="4D3EA660AC234158B8E10ACD7AFF3D71">
    <w:name w:val="4D3EA660AC234158B8E10ACD7AFF3D71"/>
  </w:style>
  <w:style w:type="paragraph" w:customStyle="1" w:styleId="AB1498E52F7E4E5F828A8ADFF3508EF4">
    <w:name w:val="AB1498E52F7E4E5F828A8ADFF3508EF4"/>
    <w:rsid w:val="006B1CE3"/>
  </w:style>
  <w:style w:type="paragraph" w:customStyle="1" w:styleId="7D305B41C8E64759BFA1FC9F97EC6EA1">
    <w:name w:val="7D305B41C8E64759BFA1FC9F97EC6EA1"/>
    <w:rsid w:val="006B1CE3"/>
  </w:style>
  <w:style w:type="paragraph" w:customStyle="1" w:styleId="F67DA46D1D3D459A935BC12A5674F7C4">
    <w:name w:val="F67DA46D1D3D459A935BC12A5674F7C4"/>
    <w:rsid w:val="006B1CE3"/>
  </w:style>
  <w:style w:type="paragraph" w:customStyle="1" w:styleId="DDA9F2823DDD4685AD74E121D1BF347A">
    <w:name w:val="DDA9F2823DDD4685AD74E121D1BF347A"/>
    <w:rsid w:val="006B1CE3"/>
  </w:style>
  <w:style w:type="paragraph" w:customStyle="1" w:styleId="7E086570B7394C33818F28CC895A8319">
    <w:name w:val="7E086570B7394C33818F28CC895A8319"/>
    <w:rsid w:val="006B1CE3"/>
  </w:style>
  <w:style w:type="paragraph" w:customStyle="1" w:styleId="414E749B0D6A4CAC93BA9C6A78CBC46F">
    <w:name w:val="414E749B0D6A4CAC93BA9C6A78CBC46F"/>
    <w:rsid w:val="006B1CE3"/>
  </w:style>
  <w:style w:type="paragraph" w:customStyle="1" w:styleId="95F46BBB33BD4A788E4437801A371C26">
    <w:name w:val="95F46BBB33BD4A788E4437801A371C26"/>
    <w:rsid w:val="006B1CE3"/>
  </w:style>
  <w:style w:type="paragraph" w:customStyle="1" w:styleId="7C1459A532664E1B926E1544B891DAF0">
    <w:name w:val="7C1459A532664E1B926E1544B891DAF0"/>
    <w:rsid w:val="006B1CE3"/>
  </w:style>
  <w:style w:type="paragraph" w:customStyle="1" w:styleId="EF51493CA00C467389B5118CCC32BB43">
    <w:name w:val="EF51493CA00C467389B5118CCC32BB43"/>
    <w:rsid w:val="006B1CE3"/>
  </w:style>
  <w:style w:type="paragraph" w:customStyle="1" w:styleId="7A439D2C525D4CEF897D7D2FA21A0C86">
    <w:name w:val="7A439D2C525D4CEF897D7D2FA21A0C86"/>
    <w:rsid w:val="006B1CE3"/>
  </w:style>
  <w:style w:type="paragraph" w:customStyle="1" w:styleId="984B8F7C65D6414580DCA822E2D0CBE6">
    <w:name w:val="984B8F7C65D6414580DCA822E2D0CBE6"/>
    <w:rsid w:val="006B1CE3"/>
  </w:style>
  <w:style w:type="paragraph" w:customStyle="1" w:styleId="8D31449EFCC04F5EB4CDBAE4791C6976">
    <w:name w:val="8D31449EFCC04F5EB4CDBAE4791C6976"/>
    <w:rsid w:val="006B1CE3"/>
  </w:style>
  <w:style w:type="paragraph" w:customStyle="1" w:styleId="B7D89D92B7EB4AAFB402DF83CCAC3D24">
    <w:name w:val="B7D89D92B7EB4AAFB402DF83CCAC3D24"/>
    <w:rsid w:val="006B1CE3"/>
  </w:style>
  <w:style w:type="paragraph" w:customStyle="1" w:styleId="EE0D43DA039A40E2B5A56B57E24086B9">
    <w:name w:val="EE0D43DA039A40E2B5A56B57E24086B9"/>
    <w:rsid w:val="006B1CE3"/>
  </w:style>
  <w:style w:type="paragraph" w:customStyle="1" w:styleId="4D932E1B9BE14C6DA7C0974DE332083F">
    <w:name w:val="4D932E1B9BE14C6DA7C0974DE332083F"/>
    <w:rsid w:val="006B1CE3"/>
  </w:style>
  <w:style w:type="paragraph" w:customStyle="1" w:styleId="BCBCE32AB8834CBDB07D8E49F7699FB7">
    <w:name w:val="BCBCE32AB8834CBDB07D8E49F7699FB7"/>
    <w:rsid w:val="006B1CE3"/>
  </w:style>
  <w:style w:type="paragraph" w:customStyle="1" w:styleId="31B8ED53A0274A99932EA31428D89426">
    <w:name w:val="31B8ED53A0274A99932EA31428D89426"/>
    <w:rsid w:val="006B1CE3"/>
  </w:style>
  <w:style w:type="paragraph" w:customStyle="1" w:styleId="CEF906C50F28488DA3CA593E7DDAB2E2">
    <w:name w:val="CEF906C50F28488DA3CA593E7DDAB2E2"/>
    <w:rsid w:val="006B1CE3"/>
  </w:style>
  <w:style w:type="paragraph" w:customStyle="1" w:styleId="AAA5B95190C6454F955F239E579FBC1C">
    <w:name w:val="AAA5B95190C6454F955F239E579FBC1C"/>
    <w:rsid w:val="006B1CE3"/>
  </w:style>
  <w:style w:type="paragraph" w:customStyle="1" w:styleId="92E60D90CACC4702A02938AAD752034C">
    <w:name w:val="92E60D90CACC4702A02938AAD752034C"/>
    <w:rsid w:val="006B1CE3"/>
  </w:style>
  <w:style w:type="paragraph" w:customStyle="1" w:styleId="BB828BF9B0A949B6B2050D406DA24556">
    <w:name w:val="BB828BF9B0A949B6B2050D406DA24556"/>
    <w:rsid w:val="006B1CE3"/>
  </w:style>
  <w:style w:type="paragraph" w:customStyle="1" w:styleId="F5EF3CF5E6D74FA4AED8EE993C261998">
    <w:name w:val="F5EF3CF5E6D74FA4AED8EE993C261998"/>
    <w:rsid w:val="006B1CE3"/>
  </w:style>
  <w:style w:type="paragraph" w:customStyle="1" w:styleId="704081C3A88741EF97067B1FF800A3CF">
    <w:name w:val="704081C3A88741EF97067B1FF800A3CF"/>
    <w:rsid w:val="006B1CE3"/>
  </w:style>
  <w:style w:type="paragraph" w:customStyle="1" w:styleId="B6CF05D0643F43508ECA4E9F02174130">
    <w:name w:val="B6CF05D0643F43508ECA4E9F02174130"/>
    <w:rsid w:val="006B1CE3"/>
  </w:style>
  <w:style w:type="paragraph" w:customStyle="1" w:styleId="B1835102C1ED4BF88C1FAFD9BB49F99F">
    <w:name w:val="B1835102C1ED4BF88C1FAFD9BB49F99F"/>
    <w:rsid w:val="006B1CE3"/>
  </w:style>
  <w:style w:type="paragraph" w:customStyle="1" w:styleId="151C0EA25A464E12958C0C74075E424B">
    <w:name w:val="151C0EA25A464E12958C0C74075E424B"/>
    <w:rsid w:val="006B1CE3"/>
  </w:style>
  <w:style w:type="paragraph" w:customStyle="1" w:styleId="57326C73609D49DCA4AD7B48CE4FAA31">
    <w:name w:val="57326C73609D49DCA4AD7B48CE4FAA31"/>
    <w:rsid w:val="006B1CE3"/>
  </w:style>
  <w:style w:type="paragraph" w:customStyle="1" w:styleId="334A4FF4A84E4886A39CC3D72EA7906F">
    <w:name w:val="334A4FF4A84E4886A39CC3D72EA7906F"/>
    <w:rsid w:val="006B1CE3"/>
  </w:style>
  <w:style w:type="paragraph" w:customStyle="1" w:styleId="ADC539765A5340F299C67A72F5A71919">
    <w:name w:val="ADC539765A5340F299C67A72F5A71919"/>
    <w:rsid w:val="006B1CE3"/>
  </w:style>
  <w:style w:type="paragraph" w:customStyle="1" w:styleId="773B7097591949919C713FFA918843FA">
    <w:name w:val="773B7097591949919C713FFA918843FA"/>
    <w:rsid w:val="006B1CE3"/>
  </w:style>
  <w:style w:type="paragraph" w:customStyle="1" w:styleId="58B65521147F40F1BFF13782F452B765">
    <w:name w:val="58B65521147F40F1BFF13782F452B765"/>
    <w:rsid w:val="006B1CE3"/>
  </w:style>
  <w:style w:type="paragraph" w:customStyle="1" w:styleId="DF3C894A6C0B4BD5B0D2F632B2613068">
    <w:name w:val="DF3C894A6C0B4BD5B0D2F632B2613068"/>
    <w:rsid w:val="006B1CE3"/>
  </w:style>
  <w:style w:type="paragraph" w:customStyle="1" w:styleId="A045FA4AA264407DAA56AD3C971B18DD">
    <w:name w:val="A045FA4AA264407DAA56AD3C971B18DD"/>
    <w:rsid w:val="006B1CE3"/>
  </w:style>
  <w:style w:type="paragraph" w:customStyle="1" w:styleId="C60269194231429483BCB20E6DC0B576">
    <w:name w:val="C60269194231429483BCB20E6DC0B576"/>
    <w:rsid w:val="006B1CE3"/>
  </w:style>
  <w:style w:type="paragraph" w:customStyle="1" w:styleId="5A7E0359D2554A30A0269BC31A9AAECF">
    <w:name w:val="5A7E0359D2554A30A0269BC31A9AAECF"/>
    <w:rsid w:val="006B1CE3"/>
  </w:style>
  <w:style w:type="paragraph" w:customStyle="1" w:styleId="022944180AE04FC29D4A9706F57F99F7">
    <w:name w:val="022944180AE04FC29D4A9706F57F99F7"/>
    <w:rsid w:val="006B1CE3"/>
  </w:style>
  <w:style w:type="paragraph" w:customStyle="1" w:styleId="AC2E735F409E4024A164B4741B60A289">
    <w:name w:val="AC2E735F409E4024A164B4741B60A289"/>
    <w:rsid w:val="006B1CE3"/>
  </w:style>
  <w:style w:type="paragraph" w:customStyle="1" w:styleId="5593E82ADBF54B9C83BEB79ACC21413B">
    <w:name w:val="5593E82ADBF54B9C83BEB79ACC21413B"/>
    <w:rsid w:val="006B1CE3"/>
  </w:style>
  <w:style w:type="paragraph" w:customStyle="1" w:styleId="CC22C412A50641C9B74D8964D50AF9DA">
    <w:name w:val="CC22C412A50641C9B74D8964D50AF9DA"/>
    <w:rsid w:val="006B1CE3"/>
  </w:style>
  <w:style w:type="paragraph" w:customStyle="1" w:styleId="2E34E007AD1B4F428C78159D4D552CCD">
    <w:name w:val="2E34E007AD1B4F428C78159D4D552CCD"/>
    <w:rsid w:val="006B1CE3"/>
  </w:style>
  <w:style w:type="paragraph" w:customStyle="1" w:styleId="EA77594B0A3640D8BDED151993F7B4C2">
    <w:name w:val="EA77594B0A3640D8BDED151993F7B4C2"/>
    <w:rsid w:val="006B1CE3"/>
  </w:style>
  <w:style w:type="paragraph" w:customStyle="1" w:styleId="2D6E0183A4DF4FBEB03391800692A57E">
    <w:name w:val="2D6E0183A4DF4FBEB03391800692A57E"/>
    <w:rsid w:val="006B1CE3"/>
  </w:style>
  <w:style w:type="paragraph" w:customStyle="1" w:styleId="420158F3B27B4BF58B69CE9731891BE4">
    <w:name w:val="420158F3B27B4BF58B69CE9731891BE4"/>
    <w:rsid w:val="006B1CE3"/>
  </w:style>
  <w:style w:type="paragraph" w:customStyle="1" w:styleId="BEA3929575034B80848F8807B111E23A">
    <w:name w:val="BEA3929575034B80848F8807B111E23A"/>
    <w:rsid w:val="006B1CE3"/>
  </w:style>
  <w:style w:type="paragraph" w:customStyle="1" w:styleId="9A7F867ECE1941D2A1B1B2FBACCE7A10">
    <w:name w:val="9A7F867ECE1941D2A1B1B2FBACCE7A10"/>
    <w:rsid w:val="006B1CE3"/>
  </w:style>
  <w:style w:type="paragraph" w:customStyle="1" w:styleId="5467718996604035A47AF5DD4CFAAD26">
    <w:name w:val="5467718996604035A47AF5DD4CFAAD26"/>
    <w:rsid w:val="006B1CE3"/>
  </w:style>
  <w:style w:type="paragraph" w:customStyle="1" w:styleId="CC3EDE47B8624577812A40490F86B9B2">
    <w:name w:val="CC3EDE47B8624577812A40490F86B9B2"/>
    <w:rsid w:val="006B1CE3"/>
  </w:style>
  <w:style w:type="paragraph" w:customStyle="1" w:styleId="8AC686CF53A94CD7854C11CBEDCE4014">
    <w:name w:val="8AC686CF53A94CD7854C11CBEDCE4014"/>
    <w:rsid w:val="006B1CE3"/>
  </w:style>
  <w:style w:type="paragraph" w:customStyle="1" w:styleId="BE731248396E4BFDB4EC003F3908B6B2">
    <w:name w:val="BE731248396E4BFDB4EC003F3908B6B2"/>
    <w:rsid w:val="006B1CE3"/>
  </w:style>
  <w:style w:type="paragraph" w:customStyle="1" w:styleId="D9D57E0540C14E09B4BC786508B39BFF">
    <w:name w:val="D9D57E0540C14E09B4BC786508B39BFF"/>
    <w:rsid w:val="006B1CE3"/>
  </w:style>
  <w:style w:type="paragraph" w:customStyle="1" w:styleId="4F9668BA1D8F4DAEB8CF97594B206449">
    <w:name w:val="4F9668BA1D8F4DAEB8CF97594B206449"/>
    <w:rsid w:val="006B1CE3"/>
  </w:style>
  <w:style w:type="paragraph" w:customStyle="1" w:styleId="D3548A13AAA94B74A21CC2D97940EFDF">
    <w:name w:val="D3548A13AAA94B74A21CC2D97940EFDF"/>
    <w:rsid w:val="006B1CE3"/>
  </w:style>
  <w:style w:type="paragraph" w:customStyle="1" w:styleId="77FE2D25543749DB9BBC92E00F013676">
    <w:name w:val="77FE2D25543749DB9BBC92E00F013676"/>
    <w:rsid w:val="006B1CE3"/>
  </w:style>
  <w:style w:type="paragraph" w:customStyle="1" w:styleId="E019F83C171647E197593C13130BC4A4">
    <w:name w:val="E019F83C171647E197593C13130BC4A4"/>
    <w:rsid w:val="006B1CE3"/>
  </w:style>
  <w:style w:type="paragraph" w:customStyle="1" w:styleId="384F38457AC242B3B2DFE3B6238763D4">
    <w:name w:val="384F38457AC242B3B2DFE3B6238763D4"/>
    <w:rsid w:val="006B1CE3"/>
  </w:style>
  <w:style w:type="paragraph" w:customStyle="1" w:styleId="320B83731081448AA3B86F12E1641178">
    <w:name w:val="320B83731081448AA3B86F12E1641178"/>
    <w:rsid w:val="006B1CE3"/>
  </w:style>
  <w:style w:type="paragraph" w:customStyle="1" w:styleId="C80B8C66C3814991BDDA3F744ED7E1DB">
    <w:name w:val="C80B8C66C3814991BDDA3F744ED7E1DB"/>
    <w:rsid w:val="006B1CE3"/>
  </w:style>
  <w:style w:type="paragraph" w:customStyle="1" w:styleId="8431A813559E4DB98D2C3D77B5FF4B2A">
    <w:name w:val="8431A813559E4DB98D2C3D77B5FF4B2A"/>
    <w:rsid w:val="006B1CE3"/>
  </w:style>
  <w:style w:type="paragraph" w:customStyle="1" w:styleId="F0C784E674344F2CB4043F240DC94F09">
    <w:name w:val="F0C784E674344F2CB4043F240DC94F09"/>
    <w:rsid w:val="006B1CE3"/>
  </w:style>
  <w:style w:type="paragraph" w:customStyle="1" w:styleId="485B8F21FE94467FA311187948A87C47">
    <w:name w:val="485B8F21FE94467FA311187948A87C47"/>
    <w:rsid w:val="006B1CE3"/>
  </w:style>
  <w:style w:type="paragraph" w:customStyle="1" w:styleId="365950D934014D20BBFF49C06F1F3035">
    <w:name w:val="365950D934014D20BBFF49C06F1F3035"/>
    <w:rsid w:val="006B1CE3"/>
  </w:style>
  <w:style w:type="paragraph" w:customStyle="1" w:styleId="8A28A95FB5F145958D1177D692BCC969">
    <w:name w:val="8A28A95FB5F145958D1177D692BCC969"/>
    <w:rsid w:val="006B1CE3"/>
  </w:style>
  <w:style w:type="paragraph" w:customStyle="1" w:styleId="56ACAEBF4DB148F8A747EA88A6DA3EE7">
    <w:name w:val="56ACAEBF4DB148F8A747EA88A6DA3EE7"/>
    <w:rsid w:val="006B1CE3"/>
  </w:style>
  <w:style w:type="paragraph" w:customStyle="1" w:styleId="E55F4D8450FA4D0188BC55C9F54BF25D">
    <w:name w:val="E55F4D8450FA4D0188BC55C9F54BF25D"/>
    <w:rsid w:val="006B1CE3"/>
  </w:style>
  <w:style w:type="paragraph" w:customStyle="1" w:styleId="0BB5FBD473F648D7ADD7577DC550C2E7">
    <w:name w:val="0BB5FBD473F648D7ADD7577DC550C2E7"/>
    <w:rsid w:val="006B1CE3"/>
  </w:style>
  <w:style w:type="paragraph" w:customStyle="1" w:styleId="2B716863875C4EE081C60C9F3FF01018">
    <w:name w:val="2B716863875C4EE081C60C9F3FF01018"/>
    <w:rsid w:val="006B1CE3"/>
  </w:style>
  <w:style w:type="paragraph" w:customStyle="1" w:styleId="DE915404ABBE46FCA223854E36D61682">
    <w:name w:val="DE915404ABBE46FCA223854E36D61682"/>
    <w:rsid w:val="006B1CE3"/>
  </w:style>
  <w:style w:type="paragraph" w:customStyle="1" w:styleId="5DF087B049A14CD5ACFE34FCD404DAA0">
    <w:name w:val="5DF087B049A14CD5ACFE34FCD404DAA0"/>
    <w:rsid w:val="006B1CE3"/>
  </w:style>
  <w:style w:type="paragraph" w:customStyle="1" w:styleId="D3FAD5853F4645E98131733ACAB54005">
    <w:name w:val="D3FAD5853F4645E98131733ACAB54005"/>
    <w:rsid w:val="006B1CE3"/>
  </w:style>
  <w:style w:type="paragraph" w:customStyle="1" w:styleId="2900E5F8A6FC4C90A551A2759148043F">
    <w:name w:val="2900E5F8A6FC4C90A551A2759148043F"/>
    <w:rsid w:val="006B1CE3"/>
  </w:style>
  <w:style w:type="paragraph" w:customStyle="1" w:styleId="7F5D485CD87243DEBBA7BE3EDB59F78F">
    <w:name w:val="7F5D485CD87243DEBBA7BE3EDB59F78F"/>
    <w:rsid w:val="006B1CE3"/>
  </w:style>
  <w:style w:type="paragraph" w:customStyle="1" w:styleId="B781531E98994A7FA6FE0B4FDC1D8A76">
    <w:name w:val="B781531E98994A7FA6FE0B4FDC1D8A76"/>
    <w:rsid w:val="006B1CE3"/>
  </w:style>
  <w:style w:type="paragraph" w:customStyle="1" w:styleId="EBEB03A0CE864190B93A62216E785FF0">
    <w:name w:val="EBEB03A0CE864190B93A62216E785FF0"/>
    <w:rsid w:val="006B1CE3"/>
  </w:style>
  <w:style w:type="paragraph" w:customStyle="1" w:styleId="366F9EC8249243BCB0C17AA5915A3C97">
    <w:name w:val="366F9EC8249243BCB0C17AA5915A3C97"/>
    <w:rsid w:val="006B1CE3"/>
  </w:style>
  <w:style w:type="paragraph" w:customStyle="1" w:styleId="053D0891C2E84E17B1BE73B4D248FE4C">
    <w:name w:val="053D0891C2E84E17B1BE73B4D248FE4C"/>
    <w:rsid w:val="006B1CE3"/>
  </w:style>
  <w:style w:type="paragraph" w:customStyle="1" w:styleId="ADEE5D6EBBE2476DB515056870DD967F">
    <w:name w:val="ADEE5D6EBBE2476DB515056870DD967F"/>
    <w:rsid w:val="006B1CE3"/>
  </w:style>
  <w:style w:type="paragraph" w:customStyle="1" w:styleId="5C848B1C8BB24330B029FC820BBB50F3">
    <w:name w:val="5C848B1C8BB24330B029FC820BBB50F3"/>
    <w:rsid w:val="006B1CE3"/>
  </w:style>
  <w:style w:type="paragraph" w:customStyle="1" w:styleId="22B37E02A59D4BC99FF0F5656AB510F2">
    <w:name w:val="22B37E02A59D4BC99FF0F5656AB510F2"/>
    <w:rsid w:val="006B1CE3"/>
  </w:style>
  <w:style w:type="paragraph" w:customStyle="1" w:styleId="BFFDC280E5DF4854BB51FFA0DA763E8B">
    <w:name w:val="BFFDC280E5DF4854BB51FFA0DA763E8B"/>
    <w:rsid w:val="006B1CE3"/>
  </w:style>
  <w:style w:type="paragraph" w:customStyle="1" w:styleId="4DF6D7565BED435E923468DD17AE9CB0">
    <w:name w:val="4DF6D7565BED435E923468DD17AE9CB0"/>
    <w:rsid w:val="006B1CE3"/>
  </w:style>
  <w:style w:type="paragraph" w:customStyle="1" w:styleId="5992AF9A0B0549C89A737356BA88D0B1">
    <w:name w:val="5992AF9A0B0549C89A737356BA88D0B1"/>
    <w:rsid w:val="006B1CE3"/>
  </w:style>
  <w:style w:type="paragraph" w:customStyle="1" w:styleId="5B27FB07A1214A3AB3279BE48C5CEA5E">
    <w:name w:val="5B27FB07A1214A3AB3279BE48C5CEA5E"/>
    <w:rsid w:val="006B1CE3"/>
  </w:style>
  <w:style w:type="paragraph" w:customStyle="1" w:styleId="091F8686DFA0405E8F3AD44DEE40677F">
    <w:name w:val="091F8686DFA0405E8F3AD44DEE40677F"/>
    <w:rsid w:val="006B1CE3"/>
  </w:style>
  <w:style w:type="paragraph" w:customStyle="1" w:styleId="539B2DE574C4426F9B3E532F056D81A5">
    <w:name w:val="539B2DE574C4426F9B3E532F056D81A5"/>
    <w:rsid w:val="006B1CE3"/>
  </w:style>
  <w:style w:type="paragraph" w:customStyle="1" w:styleId="0A1C1314D5784AA9885DCF356587F3DA">
    <w:name w:val="0A1C1314D5784AA9885DCF356587F3DA"/>
    <w:rsid w:val="006B1CE3"/>
  </w:style>
  <w:style w:type="paragraph" w:customStyle="1" w:styleId="982549C1E715480F8F610A1EECA8BA9B">
    <w:name w:val="982549C1E715480F8F610A1EECA8BA9B"/>
    <w:rsid w:val="006B1CE3"/>
  </w:style>
  <w:style w:type="paragraph" w:customStyle="1" w:styleId="5A22FB66F1C9463EAA666A91C6F1A661">
    <w:name w:val="5A22FB66F1C9463EAA666A91C6F1A661"/>
    <w:rsid w:val="006B1CE3"/>
  </w:style>
  <w:style w:type="paragraph" w:customStyle="1" w:styleId="072667D1A31C419686A823B763515411">
    <w:name w:val="072667D1A31C419686A823B763515411"/>
    <w:rsid w:val="006B1CE3"/>
  </w:style>
  <w:style w:type="paragraph" w:customStyle="1" w:styleId="2887310A417448B580AA38BF405D3F4F">
    <w:name w:val="2887310A417448B580AA38BF405D3F4F"/>
    <w:rsid w:val="006B1CE3"/>
  </w:style>
  <w:style w:type="paragraph" w:customStyle="1" w:styleId="E228963E6F8C4C7E91A3DCAD62E9A18D">
    <w:name w:val="E228963E6F8C4C7E91A3DCAD62E9A18D"/>
    <w:rsid w:val="006B1CE3"/>
  </w:style>
  <w:style w:type="paragraph" w:customStyle="1" w:styleId="37FE78CC25F54D18951D481763BA88DE">
    <w:name w:val="37FE78CC25F54D18951D481763BA88DE"/>
    <w:rsid w:val="006B1CE3"/>
  </w:style>
  <w:style w:type="paragraph" w:customStyle="1" w:styleId="BF264E8B9958462CA9F5ACD79F210AE9">
    <w:name w:val="BF264E8B9958462CA9F5ACD79F210AE9"/>
    <w:rsid w:val="006B1CE3"/>
  </w:style>
  <w:style w:type="paragraph" w:customStyle="1" w:styleId="E0B469C427254BEA903F55CFC5713C87">
    <w:name w:val="E0B469C427254BEA903F55CFC5713C87"/>
    <w:rsid w:val="006B1CE3"/>
  </w:style>
  <w:style w:type="paragraph" w:customStyle="1" w:styleId="AA512360553347EE89E2AC69E97AC2C2">
    <w:name w:val="AA512360553347EE89E2AC69E97AC2C2"/>
    <w:rsid w:val="006B1CE3"/>
  </w:style>
  <w:style w:type="paragraph" w:customStyle="1" w:styleId="7817B1E7F1ED4BFCAF0E763590D886AD">
    <w:name w:val="7817B1E7F1ED4BFCAF0E763590D886AD"/>
    <w:rsid w:val="006B1CE3"/>
  </w:style>
  <w:style w:type="paragraph" w:customStyle="1" w:styleId="35F8B7BD96DC45B585F9DF63BC79721C">
    <w:name w:val="35F8B7BD96DC45B585F9DF63BC79721C"/>
    <w:rsid w:val="006B1CE3"/>
  </w:style>
  <w:style w:type="paragraph" w:customStyle="1" w:styleId="BD460431385348EBA0863216BE3B961D">
    <w:name w:val="BD460431385348EBA0863216BE3B961D"/>
    <w:rsid w:val="006B1CE3"/>
  </w:style>
  <w:style w:type="paragraph" w:customStyle="1" w:styleId="3ABAF0CB5E4C40F0874B7ED8A5CEAEA1">
    <w:name w:val="3ABAF0CB5E4C40F0874B7ED8A5CEAEA1"/>
    <w:rsid w:val="006B1CE3"/>
  </w:style>
  <w:style w:type="paragraph" w:customStyle="1" w:styleId="947D7AF4B4044701A004E9AD6CC4ED5B">
    <w:name w:val="947D7AF4B4044701A004E9AD6CC4ED5B"/>
    <w:rsid w:val="006B1CE3"/>
  </w:style>
  <w:style w:type="paragraph" w:customStyle="1" w:styleId="C64B1DD6790D44168B55C2EB9C34E1B8">
    <w:name w:val="C64B1DD6790D44168B55C2EB9C34E1B8"/>
    <w:rsid w:val="006B1CE3"/>
  </w:style>
  <w:style w:type="paragraph" w:customStyle="1" w:styleId="02D27799102843C1B400FDFB88B05881">
    <w:name w:val="02D27799102843C1B400FDFB88B05881"/>
    <w:rsid w:val="006B1CE3"/>
  </w:style>
  <w:style w:type="paragraph" w:customStyle="1" w:styleId="DF3DB5817DB048268C5EB8BD2C7E8ECC">
    <w:name w:val="DF3DB5817DB048268C5EB8BD2C7E8ECC"/>
    <w:rsid w:val="006B1CE3"/>
  </w:style>
  <w:style w:type="paragraph" w:customStyle="1" w:styleId="10F85C43DCEB47BBB143A3E79066476D">
    <w:name w:val="10F85C43DCEB47BBB143A3E79066476D"/>
    <w:rsid w:val="006B1CE3"/>
  </w:style>
  <w:style w:type="paragraph" w:customStyle="1" w:styleId="54B5961ABA93453D80E5F3256A14800D">
    <w:name w:val="54B5961ABA93453D80E5F3256A14800D"/>
    <w:rsid w:val="006B1CE3"/>
  </w:style>
  <w:style w:type="paragraph" w:customStyle="1" w:styleId="86787592F6434C7CB759C3409F53E27A">
    <w:name w:val="86787592F6434C7CB759C3409F53E27A"/>
    <w:rsid w:val="006B1CE3"/>
  </w:style>
  <w:style w:type="paragraph" w:customStyle="1" w:styleId="CE2D84808E9B461A9670E465C2671800">
    <w:name w:val="CE2D84808E9B461A9670E465C2671800"/>
    <w:rsid w:val="006B1CE3"/>
  </w:style>
  <w:style w:type="paragraph" w:customStyle="1" w:styleId="38112890D19242EA936925BB0ADEE99A">
    <w:name w:val="38112890D19242EA936925BB0ADEE99A"/>
    <w:rsid w:val="006B1CE3"/>
  </w:style>
  <w:style w:type="paragraph" w:customStyle="1" w:styleId="9179E6329BC94FADAE190E70ADD44CEB">
    <w:name w:val="9179E6329BC94FADAE190E70ADD44CEB"/>
    <w:rsid w:val="006B1CE3"/>
  </w:style>
  <w:style w:type="paragraph" w:customStyle="1" w:styleId="43230FF774534CBD87FB5C4D49C308C9">
    <w:name w:val="43230FF774534CBD87FB5C4D49C308C9"/>
    <w:rsid w:val="006B1CE3"/>
  </w:style>
  <w:style w:type="paragraph" w:customStyle="1" w:styleId="B6BFF2D0FEEE40D3A15559D53C2C4923">
    <w:name w:val="B6BFF2D0FEEE40D3A15559D53C2C4923"/>
    <w:rsid w:val="006B1CE3"/>
  </w:style>
  <w:style w:type="paragraph" w:customStyle="1" w:styleId="7A5696D29DFB48BF96ECFCCF0479FA60">
    <w:name w:val="7A5696D29DFB48BF96ECFCCF0479FA60"/>
    <w:rsid w:val="006B1CE3"/>
  </w:style>
  <w:style w:type="paragraph" w:customStyle="1" w:styleId="AA368F36316543CDACCE2AEED9C19D49">
    <w:name w:val="AA368F36316543CDACCE2AEED9C19D49"/>
    <w:rsid w:val="006B1CE3"/>
  </w:style>
  <w:style w:type="paragraph" w:customStyle="1" w:styleId="7599757EB36B44C8A4079CD020ED3E1C">
    <w:name w:val="7599757EB36B44C8A4079CD020ED3E1C"/>
    <w:rsid w:val="006B1CE3"/>
  </w:style>
  <w:style w:type="paragraph" w:customStyle="1" w:styleId="33C509763B4A4045BD7CB3F4A298C76B">
    <w:name w:val="33C509763B4A4045BD7CB3F4A298C76B"/>
    <w:rsid w:val="006B1CE3"/>
  </w:style>
  <w:style w:type="paragraph" w:customStyle="1" w:styleId="2F611E4AF5C54F148220992874599891">
    <w:name w:val="2F611E4AF5C54F148220992874599891"/>
    <w:rsid w:val="006B1CE3"/>
  </w:style>
  <w:style w:type="paragraph" w:customStyle="1" w:styleId="1096FEAB65F841BF92067DC197FF5AAC">
    <w:name w:val="1096FEAB65F841BF92067DC197FF5AAC"/>
    <w:rsid w:val="006B1CE3"/>
  </w:style>
  <w:style w:type="paragraph" w:customStyle="1" w:styleId="505A87D49D194FBBA933C4E7D893DDAA">
    <w:name w:val="505A87D49D194FBBA933C4E7D893DDAA"/>
    <w:rsid w:val="006B1CE3"/>
  </w:style>
  <w:style w:type="paragraph" w:customStyle="1" w:styleId="4F5CF4D9D06C47648E1E06B29237DCCF">
    <w:name w:val="4F5CF4D9D06C47648E1E06B29237DCCF"/>
    <w:rsid w:val="006B1CE3"/>
  </w:style>
  <w:style w:type="paragraph" w:customStyle="1" w:styleId="83005928E24C44B280724F54BBE6BCE9">
    <w:name w:val="83005928E24C44B280724F54BBE6BCE9"/>
    <w:rsid w:val="006B1CE3"/>
  </w:style>
  <w:style w:type="paragraph" w:customStyle="1" w:styleId="79282CD739EB497383E2F87EF8859CAC">
    <w:name w:val="79282CD739EB497383E2F87EF8859CAC"/>
    <w:rsid w:val="006B1CE3"/>
  </w:style>
  <w:style w:type="paragraph" w:customStyle="1" w:styleId="20913BED22844C81973CE4FD2680A6DE">
    <w:name w:val="20913BED22844C81973CE4FD2680A6DE"/>
    <w:rsid w:val="006B1CE3"/>
  </w:style>
  <w:style w:type="paragraph" w:customStyle="1" w:styleId="950D988B8E3F4ADE85058A138A325D4A">
    <w:name w:val="950D988B8E3F4ADE85058A138A325D4A"/>
    <w:rsid w:val="006B1CE3"/>
  </w:style>
  <w:style w:type="paragraph" w:customStyle="1" w:styleId="EC25A415A66C4A21AA12D728C4DF4F24">
    <w:name w:val="EC25A415A66C4A21AA12D728C4DF4F24"/>
    <w:rsid w:val="006B1CE3"/>
  </w:style>
  <w:style w:type="paragraph" w:customStyle="1" w:styleId="9477774E010546D388B7C023FD6FAF40">
    <w:name w:val="9477774E010546D388B7C023FD6FAF40"/>
    <w:rsid w:val="006B1CE3"/>
  </w:style>
  <w:style w:type="paragraph" w:customStyle="1" w:styleId="FE1D05FF5CF849D0B1E441F329A9A053">
    <w:name w:val="FE1D05FF5CF849D0B1E441F329A9A053"/>
    <w:rsid w:val="006B1CE3"/>
  </w:style>
  <w:style w:type="paragraph" w:customStyle="1" w:styleId="32DA78FD8DE14A0FA5F6E5FCD8AEBF5B">
    <w:name w:val="32DA78FD8DE14A0FA5F6E5FCD8AEBF5B"/>
    <w:rsid w:val="006B1CE3"/>
  </w:style>
  <w:style w:type="paragraph" w:customStyle="1" w:styleId="945B1B29C62B4DB3889609F9AEF6D045">
    <w:name w:val="945B1B29C62B4DB3889609F9AEF6D045"/>
    <w:rsid w:val="006B1CE3"/>
  </w:style>
  <w:style w:type="paragraph" w:customStyle="1" w:styleId="9FF0E3B8C2C0410CAA9E13AA353262AC">
    <w:name w:val="9FF0E3B8C2C0410CAA9E13AA353262AC"/>
    <w:rsid w:val="006B1CE3"/>
  </w:style>
  <w:style w:type="paragraph" w:customStyle="1" w:styleId="608346A8FF3A473281440E599F2E8918">
    <w:name w:val="608346A8FF3A473281440E599F2E8918"/>
    <w:rsid w:val="006B1CE3"/>
  </w:style>
  <w:style w:type="paragraph" w:customStyle="1" w:styleId="217A8535FDF644B3B97DEA4F33132185">
    <w:name w:val="217A8535FDF644B3B97DEA4F33132185"/>
    <w:rsid w:val="006B1CE3"/>
  </w:style>
  <w:style w:type="paragraph" w:customStyle="1" w:styleId="1B2CC9219B9F491A82079C68A83F85DA">
    <w:name w:val="1B2CC9219B9F491A82079C68A83F85DA"/>
    <w:rsid w:val="006B1CE3"/>
  </w:style>
  <w:style w:type="paragraph" w:customStyle="1" w:styleId="E4466FDE98D444BBA9B32DE477E02D1E">
    <w:name w:val="E4466FDE98D444BBA9B32DE477E02D1E"/>
    <w:rsid w:val="006B1CE3"/>
  </w:style>
  <w:style w:type="paragraph" w:customStyle="1" w:styleId="64BEF0F7B4EA43B79BC6A9696E6B50E2">
    <w:name w:val="64BEF0F7B4EA43B79BC6A9696E6B50E2"/>
    <w:rsid w:val="006B1CE3"/>
  </w:style>
  <w:style w:type="paragraph" w:customStyle="1" w:styleId="2B930BF209E942FE960B535E8708C9CF">
    <w:name w:val="2B930BF209E942FE960B535E8708C9CF"/>
    <w:rsid w:val="006B1CE3"/>
  </w:style>
  <w:style w:type="paragraph" w:customStyle="1" w:styleId="4C1C3DC110144BA7BE836419C7B94E74">
    <w:name w:val="4C1C3DC110144BA7BE836419C7B94E74"/>
    <w:rsid w:val="006B1CE3"/>
  </w:style>
  <w:style w:type="paragraph" w:customStyle="1" w:styleId="C8AC7C28564C48B19BD359615C6788A5">
    <w:name w:val="C8AC7C28564C48B19BD359615C6788A5"/>
    <w:rsid w:val="006B1CE3"/>
  </w:style>
  <w:style w:type="paragraph" w:customStyle="1" w:styleId="7098B48147DF4064AC721C65F575A349">
    <w:name w:val="7098B48147DF4064AC721C65F575A349"/>
    <w:rsid w:val="00340F6A"/>
  </w:style>
  <w:style w:type="paragraph" w:customStyle="1" w:styleId="D314C83279D84F538FF40B39242B7E91">
    <w:name w:val="D314C83279D84F538FF40B39242B7E91"/>
    <w:rsid w:val="00340F6A"/>
  </w:style>
  <w:style w:type="paragraph" w:customStyle="1" w:styleId="4FE7CDA9266C4C8DA6FE59DD0F313382">
    <w:name w:val="4FE7CDA9266C4C8DA6FE59DD0F313382"/>
    <w:rsid w:val="00340F6A"/>
  </w:style>
  <w:style w:type="paragraph" w:customStyle="1" w:styleId="7B10BD20722D49C3AED62B2F30C4377A">
    <w:name w:val="7B10BD20722D49C3AED62B2F30C4377A"/>
    <w:rsid w:val="00340F6A"/>
  </w:style>
  <w:style w:type="paragraph" w:customStyle="1" w:styleId="BB2F830786C14E5AB5418D1D01F80E7B">
    <w:name w:val="BB2F830786C14E5AB5418D1D01F80E7B"/>
    <w:rsid w:val="00340F6A"/>
  </w:style>
  <w:style w:type="paragraph" w:customStyle="1" w:styleId="E534A9F123AC450AACEE3AFB6021B43D">
    <w:name w:val="E534A9F123AC450AACEE3AFB6021B43D"/>
    <w:rsid w:val="009944AA"/>
  </w:style>
  <w:style w:type="paragraph" w:customStyle="1" w:styleId="2C13BE96BE9F4EE3B9FADB193F302CC1">
    <w:name w:val="2C13BE96BE9F4EE3B9FADB193F302CC1"/>
    <w:rsid w:val="009944AA"/>
  </w:style>
  <w:style w:type="paragraph" w:customStyle="1" w:styleId="BBC85B4572C64E0BAE61A84A3FABBEF9">
    <w:name w:val="BBC85B4572C64E0BAE61A84A3FABBEF9"/>
    <w:rsid w:val="009944AA"/>
  </w:style>
  <w:style w:type="paragraph" w:customStyle="1" w:styleId="7910CFF2C92143D4B55AA11C6C43416B">
    <w:name w:val="7910CFF2C92143D4B55AA11C6C43416B"/>
    <w:rsid w:val="009944AA"/>
  </w:style>
  <w:style w:type="paragraph" w:customStyle="1" w:styleId="0AA79768934D4D0682888AC505CFDDEA">
    <w:name w:val="0AA79768934D4D0682888AC505CFDDEA"/>
    <w:rsid w:val="009944AA"/>
  </w:style>
  <w:style w:type="paragraph" w:customStyle="1" w:styleId="38C28B8594404B9991FBB539062EF87C">
    <w:name w:val="38C28B8594404B9991FBB539062EF87C"/>
    <w:rsid w:val="009944AA"/>
  </w:style>
  <w:style w:type="paragraph" w:customStyle="1" w:styleId="4446803AC54642F9AA09134B749D3D76">
    <w:name w:val="4446803AC54642F9AA09134B749D3D76"/>
    <w:rsid w:val="009944AA"/>
  </w:style>
  <w:style w:type="paragraph" w:customStyle="1" w:styleId="FD3CF2FAC296410798D66645F786F3AE">
    <w:name w:val="FD3CF2FAC296410798D66645F786F3AE"/>
    <w:rsid w:val="009944AA"/>
  </w:style>
  <w:style w:type="paragraph" w:customStyle="1" w:styleId="CC7D6798D7B8433D97F13CEBA416E4CC">
    <w:name w:val="CC7D6798D7B8433D97F13CEBA416E4CC"/>
    <w:rsid w:val="009944AA"/>
  </w:style>
  <w:style w:type="paragraph" w:customStyle="1" w:styleId="871326BB352A4D8A9291F78CBC467B74">
    <w:name w:val="871326BB352A4D8A9291F78CBC467B74"/>
    <w:rsid w:val="009944AA"/>
  </w:style>
  <w:style w:type="paragraph" w:customStyle="1" w:styleId="6AAC5FC2CAF7484B9297AAB99A202A52">
    <w:name w:val="6AAC5FC2CAF7484B9297AAB99A202A52"/>
    <w:rsid w:val="009944AA"/>
  </w:style>
  <w:style w:type="paragraph" w:customStyle="1" w:styleId="3B9391B56FCF41D38F73908038283161">
    <w:name w:val="3B9391B56FCF41D38F73908038283161"/>
    <w:rsid w:val="009944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8300 Sheridan Blvd #35B</CompanyAddress>
  <CompanyPhone>1</CompanyPhone>
  <CompanyFax/>
  <CompanyEmail>SLY@SLYCODER.COM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1A5BFCF-F37C-4DD2-AFEB-9A8A6A7F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20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avisual basic Web developer</dc:creator>
  <cp:lastModifiedBy>slycoder</cp:lastModifiedBy>
  <cp:revision>9</cp:revision>
  <dcterms:created xsi:type="dcterms:W3CDTF">2013-10-16T15:50:00Z</dcterms:created>
  <dcterms:modified xsi:type="dcterms:W3CDTF">2013-11-19T06:20:00Z</dcterms:modified>
</cp:coreProperties>
</file>